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F410DA" w:rsidP="003108F6">
            <w:pPr>
              <w:pStyle w:val="StyleContactInfo"/>
            </w:pPr>
            <w:r>
              <w:t>2</w:t>
            </w:r>
            <w:r w:rsidR="003108F6">
              <w:t>13 W. Evergreen Avenue, Somerdale, NJ 08083</w:t>
            </w:r>
            <w:r w:rsidR="00430460">
              <w:sym w:font="Symbol" w:char="F0B7"/>
            </w:r>
            <w:r>
              <w:t>856-449-1969</w:t>
            </w:r>
            <w:r w:rsidR="00430460">
              <w:sym w:font="Symbol" w:char="F0B7"/>
            </w:r>
            <w:r>
              <w:t>Crystal.OKane@</w:t>
            </w:r>
            <w:r w:rsidR="003108F6">
              <w:t>gmail</w:t>
            </w:r>
            <w:r>
              <w:t>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F410DA" w:rsidP="001E6339">
            <w:pPr>
              <w:pStyle w:val="YourName"/>
            </w:pPr>
            <w:r>
              <w:t xml:space="preserve">Crystal </w:t>
            </w:r>
            <w:proofErr w:type="spellStart"/>
            <w:r>
              <w:t>O’Kane</w:t>
            </w:r>
            <w:proofErr w:type="spellEnd"/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5721B6" w:rsidP="00FA462A">
            <w:pPr>
              <w:pStyle w:val="BodyText1"/>
            </w:pPr>
            <w:r>
              <w:t>To obtain a</w:t>
            </w:r>
            <w:r w:rsidR="005D55F0">
              <w:t xml:space="preserve"> position wi</w:t>
            </w:r>
            <w:r w:rsidR="00FA462A">
              <w:t>thin your company working as a Fulfillment Services Specialist</w:t>
            </w:r>
            <w:bookmarkStart w:id="0" w:name="_GoBack"/>
            <w:bookmarkEnd w:id="0"/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F410DA" w:rsidP="005D55F0">
            <w:pPr>
              <w:pStyle w:val="BodyText1"/>
            </w:pPr>
            <w:r>
              <w:t>May 2011-</w:t>
            </w:r>
            <w:r w:rsidR="005D55F0">
              <w:t>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F410DA" w:rsidP="00B67166">
            <w:pPr>
              <w:pStyle w:val="BodyText"/>
            </w:pPr>
            <w:r>
              <w:t>Century 21 Hearst Realty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F410DA" w:rsidP="00B67166">
            <w:pPr>
              <w:pStyle w:val="BodyText3"/>
            </w:pPr>
            <w:r>
              <w:t>Turnersville, NJ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F410DA" w:rsidP="00F561DD">
            <w:pPr>
              <w:pStyle w:val="Heading2"/>
            </w:pPr>
            <w:r>
              <w:t>Secretary/Processor</w:t>
            </w:r>
          </w:p>
          <w:p w:rsidR="00B67166" w:rsidRPr="00A43F4E" w:rsidRDefault="00F410DA" w:rsidP="00A43F4E">
            <w:pPr>
              <w:pStyle w:val="BulletedList"/>
            </w:pPr>
            <w:r>
              <w:t>Answer phones professionally</w:t>
            </w:r>
          </w:p>
          <w:p w:rsidR="00F410DA" w:rsidRPr="00F410DA" w:rsidRDefault="00F410DA" w:rsidP="00F410DA">
            <w:pPr>
              <w:pStyle w:val="BulletedList"/>
            </w:pPr>
            <w:r>
              <w:t>Assist the Broker of Record</w:t>
            </w:r>
          </w:p>
          <w:p w:rsidR="00B67166" w:rsidRDefault="00F410DA" w:rsidP="00F410DA">
            <w:pPr>
              <w:pStyle w:val="BulletedList"/>
            </w:pPr>
            <w:r>
              <w:t>Type contracts</w:t>
            </w:r>
          </w:p>
          <w:p w:rsidR="00F410DA" w:rsidRPr="003108F6" w:rsidRDefault="00F410DA" w:rsidP="00F410DA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108F6">
              <w:rPr>
                <w:sz w:val="22"/>
                <w:szCs w:val="22"/>
              </w:rPr>
              <w:t>Maintain inventory of listings</w:t>
            </w:r>
          </w:p>
          <w:p w:rsidR="00F410DA" w:rsidRPr="003108F6" w:rsidRDefault="00F410DA" w:rsidP="00F410DA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108F6">
              <w:rPr>
                <w:sz w:val="22"/>
                <w:szCs w:val="22"/>
              </w:rPr>
              <w:t>Use Microsoft Office and Outlook</w:t>
            </w:r>
          </w:p>
          <w:p w:rsidR="00980125" w:rsidRDefault="00980125" w:rsidP="00F410DA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3108F6">
              <w:rPr>
                <w:sz w:val="22"/>
                <w:szCs w:val="22"/>
              </w:rPr>
              <w:t xml:space="preserve">Mange the office </w:t>
            </w:r>
            <w:r w:rsidR="005D55F0">
              <w:rPr>
                <w:sz w:val="22"/>
                <w:szCs w:val="22"/>
              </w:rPr>
              <w:t>on a day to day basis</w:t>
            </w:r>
          </w:p>
          <w:p w:rsidR="005D55F0" w:rsidRDefault="005D55F0" w:rsidP="00F410DA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 clients in purchasing a new home</w:t>
            </w:r>
          </w:p>
          <w:p w:rsidR="005D55F0" w:rsidRDefault="005D55F0" w:rsidP="00F410DA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 settlements from beginning to end</w:t>
            </w:r>
          </w:p>
          <w:p w:rsidR="005D55F0" w:rsidRPr="003108F6" w:rsidRDefault="005D55F0" w:rsidP="00F410DA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closely with attorneys and asset managers</w:t>
            </w:r>
          </w:p>
          <w:p w:rsidR="00F410DA" w:rsidRPr="00F410DA" w:rsidRDefault="00F410DA" w:rsidP="00F410DA"/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F410DA" w:rsidP="00D62111">
            <w:pPr>
              <w:pStyle w:val="BodyText1"/>
              <w:tabs>
                <w:tab w:val="left" w:pos="2520"/>
              </w:tabs>
            </w:pPr>
            <w:r>
              <w:t>October 2009-May 2011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F410DA" w:rsidP="00B67166">
            <w:pPr>
              <w:pStyle w:val="BodyText"/>
            </w:pPr>
            <w:r>
              <w:t>Century 21 Hearst Realty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F410DA" w:rsidP="00B67166">
            <w:pPr>
              <w:pStyle w:val="BodyText3"/>
            </w:pPr>
            <w:r>
              <w:t>Turnersville, NJ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F410DA" w:rsidP="00B224C8">
            <w:pPr>
              <w:pStyle w:val="Heading2"/>
            </w:pPr>
            <w:r>
              <w:t>Customer Service Call Center Representative</w:t>
            </w:r>
          </w:p>
          <w:p w:rsidR="00B224C8" w:rsidRPr="00A43F4E" w:rsidRDefault="00F410DA" w:rsidP="00B224C8">
            <w:pPr>
              <w:pStyle w:val="BulletedList"/>
            </w:pPr>
            <w:r>
              <w:t xml:space="preserve">Answer phones professionally </w:t>
            </w:r>
          </w:p>
          <w:p w:rsidR="00B224C8" w:rsidRPr="00D62111" w:rsidRDefault="00F410DA" w:rsidP="00B224C8">
            <w:pPr>
              <w:pStyle w:val="BulletedList"/>
            </w:pPr>
            <w:r>
              <w:t>Follow-up with Clients through phone calls &amp; e-mail</w:t>
            </w:r>
          </w:p>
          <w:p w:rsidR="00B67166" w:rsidRDefault="00F410DA" w:rsidP="00B224C8">
            <w:pPr>
              <w:pStyle w:val="BulletedList"/>
            </w:pPr>
            <w:r>
              <w:t>Set appointments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F410DA" w:rsidP="00D62111">
            <w:pPr>
              <w:pStyle w:val="BodyText1"/>
              <w:tabs>
                <w:tab w:val="left" w:pos="2520"/>
              </w:tabs>
            </w:pPr>
            <w:r>
              <w:t>June 2007-December 2009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F410DA" w:rsidP="00B67166">
            <w:pPr>
              <w:pStyle w:val="BodyText"/>
            </w:pPr>
            <w:r>
              <w:t>Kohl’s Department Store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F410DA" w:rsidP="00B67166">
            <w:pPr>
              <w:pStyle w:val="BodyText3"/>
            </w:pPr>
            <w:r>
              <w:t>Voorhees, NJ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F410DA" w:rsidP="00B224C8">
            <w:pPr>
              <w:pStyle w:val="Heading2"/>
            </w:pPr>
            <w:r>
              <w:t>Cashier/Sales Associate</w:t>
            </w:r>
          </w:p>
          <w:p w:rsidR="00B224C8" w:rsidRPr="00A43F4E" w:rsidRDefault="00F410DA" w:rsidP="00B224C8">
            <w:pPr>
              <w:pStyle w:val="BulletedList"/>
            </w:pPr>
            <w:r>
              <w:t>Cashier</w:t>
            </w:r>
          </w:p>
          <w:p w:rsidR="00B224C8" w:rsidRPr="00D62111" w:rsidRDefault="00F410DA" w:rsidP="00B224C8">
            <w:pPr>
              <w:pStyle w:val="BulletedList"/>
            </w:pPr>
            <w:r>
              <w:t xml:space="preserve">Assist customers </w:t>
            </w:r>
          </w:p>
          <w:p w:rsidR="00B67166" w:rsidRDefault="00F410DA" w:rsidP="00F410DA">
            <w:pPr>
              <w:pStyle w:val="BulletedList"/>
            </w:pPr>
            <w:r>
              <w:t>Assistant to Loss Prevention manager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F410DA" w:rsidP="00B67166">
            <w:pPr>
              <w:pStyle w:val="BodyText1"/>
            </w:pPr>
            <w:r>
              <w:t xml:space="preserve">September 2007-May 2011 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F410DA" w:rsidP="00B67166">
            <w:pPr>
              <w:pStyle w:val="BodyText"/>
            </w:pPr>
            <w:r>
              <w:t>Camden County College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F410DA" w:rsidP="00B67166">
            <w:pPr>
              <w:pStyle w:val="BodyText3"/>
            </w:pPr>
            <w:r>
              <w:t>Blackwood, NJ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F410DA" w:rsidP="00A43F4E">
            <w:pPr>
              <w:pStyle w:val="Heading2"/>
            </w:pPr>
            <w:r>
              <w:t>Associate’s Degree</w:t>
            </w:r>
          </w:p>
          <w:p w:rsidR="00B67166" w:rsidRDefault="00F410DA" w:rsidP="00A43F4E">
            <w:pPr>
              <w:pStyle w:val="BulletedList"/>
            </w:pPr>
            <w:r>
              <w:t>Elementary Education</w:t>
            </w: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209" w:rsidRDefault="004F0209">
      <w:r>
        <w:separator/>
      </w:r>
    </w:p>
  </w:endnote>
  <w:endnote w:type="continuationSeparator" w:id="0">
    <w:p w:rsidR="004F0209" w:rsidRDefault="004F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209" w:rsidRDefault="004F0209">
      <w:r>
        <w:separator/>
      </w:r>
    </w:p>
  </w:footnote>
  <w:footnote w:type="continuationSeparator" w:id="0">
    <w:p w:rsidR="004F0209" w:rsidRDefault="004F0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209" w:rsidRDefault="004F0209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4F0209" w:rsidRPr="00FB371B" w:rsidRDefault="004F0209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E3DC9"/>
    <w:multiLevelType w:val="hybridMultilevel"/>
    <w:tmpl w:val="FBC8B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F4D"/>
    <w:rsid w:val="001014A0"/>
    <w:rsid w:val="00127391"/>
    <w:rsid w:val="001E6339"/>
    <w:rsid w:val="002802E5"/>
    <w:rsid w:val="002A5F4D"/>
    <w:rsid w:val="002B1E97"/>
    <w:rsid w:val="003108F6"/>
    <w:rsid w:val="00365AEA"/>
    <w:rsid w:val="0037263E"/>
    <w:rsid w:val="00430460"/>
    <w:rsid w:val="004467E5"/>
    <w:rsid w:val="004F0209"/>
    <w:rsid w:val="00536728"/>
    <w:rsid w:val="005721B6"/>
    <w:rsid w:val="005D55F0"/>
    <w:rsid w:val="006A52DF"/>
    <w:rsid w:val="00727993"/>
    <w:rsid w:val="00763259"/>
    <w:rsid w:val="008D5509"/>
    <w:rsid w:val="00971E9D"/>
    <w:rsid w:val="00980125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BD5155"/>
    <w:rsid w:val="00C12179"/>
    <w:rsid w:val="00C5369F"/>
    <w:rsid w:val="00C8736B"/>
    <w:rsid w:val="00C91297"/>
    <w:rsid w:val="00D43291"/>
    <w:rsid w:val="00D467AD"/>
    <w:rsid w:val="00D62111"/>
    <w:rsid w:val="00D73271"/>
    <w:rsid w:val="00F410DA"/>
    <w:rsid w:val="00F561DD"/>
    <w:rsid w:val="00F95D8A"/>
    <w:rsid w:val="00FA462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62</TotalTime>
  <Pages>1</Pages>
  <Words>163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c21hearst</cp:lastModifiedBy>
  <cp:revision>4</cp:revision>
  <cp:lastPrinted>2002-06-26T15:17:00Z</cp:lastPrinted>
  <dcterms:created xsi:type="dcterms:W3CDTF">2013-07-30T13:33:00Z</dcterms:created>
  <dcterms:modified xsi:type="dcterms:W3CDTF">2013-08-19T14:48:00Z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