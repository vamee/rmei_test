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BB1" w:rsidRDefault="00DD68F6" w:rsidP="004D6BB1">
      <w:pPr>
        <w:pStyle w:val="YourName"/>
      </w:pPr>
      <w:sdt>
        <w:sdtPr>
          <w:alias w:val="Author"/>
          <w:id w:val="4805016"/>
          <w:placeholder>
            <w:docPart w:val="28F25C7EA9504778ACFDC4CB3B734811"/>
          </w:placeholder>
          <w:dataBinding w:prefixMappings="xmlns:ns0='http://schemas.openxmlformats.org/package/2006/metadata/core-properties' xmlns:ns1='http://purl.org/dc/elements/1.1/'" w:xpath="/ns0:coreProperties[1]/ns1:creator[1]" w:storeItemID="{6C3C8BC8-F283-45AE-878A-BAB7291924A1}"/>
          <w:text/>
        </w:sdtPr>
        <w:sdtEndPr/>
        <w:sdtContent>
          <w:r w:rsidR="007A5D71">
            <w:t>nina l. taylor</w:t>
          </w:r>
        </w:sdtContent>
      </w:sdt>
      <w:r w:rsidR="004D6BB1">
        <w:t xml:space="preserve">        </w:t>
      </w:r>
      <w:r w:rsidR="007A5D71">
        <w:t>Hyattsville, MD</w:t>
      </w:r>
      <w:r w:rsidR="000F6229">
        <w:t xml:space="preserve"> | </w:t>
      </w:r>
      <w:r w:rsidR="007A5D71">
        <w:t>202.904.8285</w:t>
      </w:r>
      <w:r w:rsidR="000F6229">
        <w:t xml:space="preserve"> | </w:t>
      </w:r>
      <w:hyperlink r:id="rId9" w:history="1">
        <w:r w:rsidR="004D6BB1" w:rsidRPr="00F03D85">
          <w:rPr>
            <w:rStyle w:val="Hyperlink"/>
          </w:rPr>
          <w:t>NLTaylor74@gmail.com</w:t>
        </w:r>
      </w:hyperlink>
    </w:p>
    <w:p w:rsidR="004D6BB1" w:rsidRDefault="004D6BB1" w:rsidP="004D6BB1">
      <w:pPr>
        <w:pStyle w:val="Location"/>
        <w:ind w:left="0"/>
        <w:rPr>
          <w:b/>
        </w:rPr>
      </w:pPr>
    </w:p>
    <w:p w:rsidR="004D6BB1" w:rsidRPr="004D6BB1" w:rsidRDefault="004D6BB1" w:rsidP="004D6BB1">
      <w:pPr>
        <w:pStyle w:val="Location"/>
        <w:ind w:left="0"/>
      </w:pPr>
      <w:r>
        <w:t>EDUCATION</w:t>
      </w:r>
    </w:p>
    <w:p w:rsidR="00C31C0E" w:rsidRPr="003A7320" w:rsidRDefault="007A5D71" w:rsidP="004D6BB1">
      <w:pPr>
        <w:pStyle w:val="Location"/>
        <w:ind w:left="0"/>
        <w:rPr>
          <w:b/>
        </w:rPr>
      </w:pPr>
      <w:r w:rsidRPr="003A7320">
        <w:rPr>
          <w:b/>
        </w:rPr>
        <w:t>Bowie State University, Bowie, MD</w:t>
      </w:r>
    </w:p>
    <w:p w:rsidR="00C31C0E" w:rsidRDefault="007A5D71">
      <w:pPr>
        <w:pStyle w:val="JobTitle"/>
      </w:pPr>
      <w:r>
        <w:t>M.A. in Human Resource Development</w:t>
      </w:r>
      <w:r w:rsidR="000F6229">
        <w:tab/>
      </w:r>
      <w:sdt>
        <w:sdtPr>
          <w:id w:val="275215203"/>
          <w:placeholder>
            <w:docPart w:val="4F2190079B744A5CAC5142D409ACD6A1"/>
          </w:placeholder>
          <w:date>
            <w:dateFormat w:val="YYYY"/>
            <w:lid w:val="en-US"/>
            <w:storeMappedDataAs w:val="dateTime"/>
            <w:calendar w:val="gregorian"/>
          </w:date>
        </w:sdtPr>
        <w:sdtEndPr/>
        <w:sdtContent>
          <w:r>
            <w:t>2009</w:t>
          </w:r>
        </w:sdtContent>
      </w:sdt>
    </w:p>
    <w:p w:rsidR="00FA5F6F" w:rsidRDefault="003A7320">
      <w:pPr>
        <w:pStyle w:val="NormalBodyText"/>
      </w:pPr>
      <w:r>
        <w:t>Areas of Concentration</w:t>
      </w:r>
      <w:r w:rsidR="007A5D71">
        <w:t>: Organizational culture, Business strategy, Project Management, Adult Education</w:t>
      </w:r>
      <w:r w:rsidR="00FA5F6F">
        <w:t xml:space="preserve"> learning</w:t>
      </w:r>
    </w:p>
    <w:p w:rsidR="00FA5F6F" w:rsidRDefault="007A5D71" w:rsidP="004D6BB1">
      <w:pPr>
        <w:pStyle w:val="NormalBodyText"/>
      </w:pPr>
      <w:r>
        <w:t xml:space="preserve"> theory,</w:t>
      </w:r>
      <w:r w:rsidR="00FA5F6F">
        <w:t xml:space="preserve"> </w:t>
      </w:r>
      <w:r>
        <w:t>Business Operation, Organizational consulting</w:t>
      </w:r>
      <w:r w:rsidR="003A7320">
        <w:t>, Education &amp; Training</w:t>
      </w:r>
    </w:p>
    <w:p w:rsidR="00C31C0E" w:rsidRPr="003A7320" w:rsidRDefault="007A5D71">
      <w:pPr>
        <w:pStyle w:val="Location"/>
        <w:rPr>
          <w:b/>
        </w:rPr>
      </w:pPr>
      <w:r w:rsidRPr="003A7320">
        <w:rPr>
          <w:b/>
        </w:rPr>
        <w:t>La</w:t>
      </w:r>
      <w:r w:rsidR="003A7320" w:rsidRPr="003A7320">
        <w:rPr>
          <w:b/>
        </w:rPr>
        <w:t xml:space="preserve"> </w:t>
      </w:r>
      <w:r w:rsidRPr="003A7320">
        <w:rPr>
          <w:b/>
        </w:rPr>
        <w:t>Roche College, Pittsburgh, PA</w:t>
      </w:r>
    </w:p>
    <w:p w:rsidR="00C31C0E" w:rsidRDefault="007A5D71">
      <w:pPr>
        <w:pStyle w:val="JobTitle"/>
      </w:pPr>
      <w:r>
        <w:t>B.A. in Psychology &amp; Sociology</w:t>
      </w:r>
      <w:r w:rsidR="000F6229">
        <w:tab/>
      </w:r>
      <w:sdt>
        <w:sdtPr>
          <w:id w:val="275215213"/>
          <w:placeholder>
            <w:docPart w:val="875C1D2AB8764C409F995D13C77E30C9"/>
          </w:placeholder>
          <w:date>
            <w:dateFormat w:val="YYYY"/>
            <w:lid w:val="en-US"/>
            <w:storeMappedDataAs w:val="dateTime"/>
            <w:calendar w:val="gregorian"/>
          </w:date>
        </w:sdtPr>
        <w:sdtEndPr/>
        <w:sdtContent>
          <w:r>
            <w:t>2006</w:t>
          </w:r>
        </w:sdtContent>
      </w:sdt>
    </w:p>
    <w:p w:rsidR="00C31C0E" w:rsidRDefault="003A7320" w:rsidP="00EF632D">
      <w:pPr>
        <w:pStyle w:val="SpaceAfter"/>
      </w:pPr>
      <w:r>
        <w:t>Areas of Concentration</w:t>
      </w:r>
      <w:r w:rsidR="007A5D71">
        <w:t xml:space="preserve">: Research Psychology, Human Resource Management, Business Administration, </w:t>
      </w:r>
      <w:r>
        <w:t>Marketing, Professional Presentation</w:t>
      </w:r>
    </w:p>
    <w:p w:rsidR="00C31C0E" w:rsidRDefault="003A7320">
      <w:pPr>
        <w:pStyle w:val="SectionHeading"/>
      </w:pPr>
      <w:r>
        <w:t>Consulting</w:t>
      </w:r>
      <w:r w:rsidR="000F6229">
        <w:t xml:space="preserve"> EXPERIENCE</w:t>
      </w:r>
    </w:p>
    <w:p w:rsidR="00C31C0E" w:rsidRPr="003A7320" w:rsidRDefault="003A7320" w:rsidP="00554BE7">
      <w:pPr>
        <w:pStyle w:val="Location"/>
        <w:ind w:left="0"/>
        <w:rPr>
          <w:b/>
        </w:rPr>
      </w:pPr>
      <w:r w:rsidRPr="003A7320">
        <w:rPr>
          <w:b/>
        </w:rPr>
        <w:t>Greater Good</w:t>
      </w:r>
      <w:r w:rsidR="00554BE7">
        <w:rPr>
          <w:b/>
        </w:rPr>
        <w:t>w</w:t>
      </w:r>
      <w:r w:rsidRPr="003A7320">
        <w:rPr>
          <w:b/>
        </w:rPr>
        <w:t>ill of Washington DC</w:t>
      </w:r>
    </w:p>
    <w:p w:rsidR="00C31C0E" w:rsidRDefault="003A7320" w:rsidP="003A7320">
      <w:pPr>
        <w:pStyle w:val="JobTitle"/>
        <w:ind w:left="0"/>
      </w:pPr>
      <w:r w:rsidRPr="003A7320">
        <w:t>Organizational Consultant</w:t>
      </w:r>
      <w:r>
        <w:t xml:space="preserve"> </w:t>
      </w:r>
      <w:r w:rsidR="000F6229">
        <w:tab/>
      </w:r>
      <w:sdt>
        <w:sdtPr>
          <w:id w:val="275215262"/>
          <w:placeholder>
            <w:docPart w:val="368C10A92FF14DAB88AD4DD20471B0D3"/>
          </w:placeholder>
          <w:date>
            <w:dateFormat w:val="YYYY"/>
            <w:lid w:val="en-US"/>
            <w:storeMappedDataAs w:val="dateTime"/>
            <w:calendar w:val="gregorian"/>
          </w:date>
        </w:sdtPr>
        <w:sdtEndPr/>
        <w:sdtContent>
          <w:r w:rsidR="00FA5F6F">
            <w:t>2008</w:t>
          </w:r>
        </w:sdtContent>
      </w:sdt>
    </w:p>
    <w:p w:rsidR="00C31C0E" w:rsidRDefault="00BC5CDF">
      <w:pPr>
        <w:pStyle w:val="SpaceAfter"/>
      </w:pPr>
      <w:r>
        <w:t>Facilitated o</w:t>
      </w:r>
      <w:r w:rsidR="003A7320">
        <w:t>rganizational restructure and development of training materials for</w:t>
      </w:r>
      <w:r w:rsidR="00FA5F6F">
        <w:t xml:space="preserve"> the</w:t>
      </w:r>
      <w:r w:rsidR="003A7320">
        <w:t xml:space="preserve"> human resource and marketing department</w:t>
      </w:r>
      <w:r w:rsidR="00FA5F6F">
        <w:t>s</w:t>
      </w:r>
    </w:p>
    <w:p w:rsidR="00554BE7" w:rsidRDefault="00554BE7" w:rsidP="00554BE7">
      <w:pPr>
        <w:pStyle w:val="JobTitle"/>
        <w:ind w:left="0"/>
      </w:pPr>
      <w:r>
        <w:t>Magnolia Plumbing</w:t>
      </w:r>
    </w:p>
    <w:p w:rsidR="00C31C0E" w:rsidRDefault="00554BE7" w:rsidP="00554BE7">
      <w:pPr>
        <w:pStyle w:val="JobTitle"/>
        <w:ind w:left="0"/>
      </w:pPr>
      <w:r>
        <w:t>Organizational Consultant</w:t>
      </w:r>
      <w:r w:rsidR="000F6229">
        <w:tab/>
      </w:r>
      <w:sdt>
        <w:sdtPr>
          <w:id w:val="275215266"/>
          <w:placeholder>
            <w:docPart w:val="E16AA0CD2DBC4994B0D56B02908AC47C"/>
          </w:placeholder>
          <w:date>
            <w:dateFormat w:val="M/d/yyyy"/>
            <w:lid w:val="en-US"/>
            <w:storeMappedDataAs w:val="dateTime"/>
            <w:calendar w:val="gregorian"/>
          </w:date>
        </w:sdtPr>
        <w:sdtEndPr/>
        <w:sdtContent>
          <w:r w:rsidR="00A316D5">
            <w:t>2008</w:t>
          </w:r>
        </w:sdtContent>
      </w:sdt>
    </w:p>
    <w:p w:rsidR="00C31C0E" w:rsidRDefault="00554BE7">
      <w:pPr>
        <w:pStyle w:val="SpaceAfter"/>
      </w:pPr>
      <w:r>
        <w:t>Developed training materials in customer service and retention</w:t>
      </w:r>
      <w:r w:rsidR="00FA5F6F">
        <w:t xml:space="preserve"> for the human resource, customer service and marketing department</w:t>
      </w:r>
      <w:r w:rsidR="00521C7F">
        <w:t>s</w:t>
      </w:r>
    </w:p>
    <w:p w:rsidR="00554BE7" w:rsidRDefault="00554BE7" w:rsidP="00554BE7">
      <w:pPr>
        <w:pStyle w:val="JobTitle"/>
        <w:ind w:left="0"/>
      </w:pPr>
      <w:r w:rsidRPr="00554BE7">
        <w:t>Southern Maryland Tri-County Action Committee, etc.</w:t>
      </w:r>
    </w:p>
    <w:p w:rsidR="00C31C0E" w:rsidRDefault="00554BE7" w:rsidP="00554BE7">
      <w:pPr>
        <w:pStyle w:val="JobTitle"/>
        <w:ind w:left="0"/>
      </w:pPr>
      <w:r>
        <w:t>Organizational Consultant</w:t>
      </w:r>
      <w:r w:rsidR="000F6229">
        <w:tab/>
      </w:r>
      <w:sdt>
        <w:sdtPr>
          <w:id w:val="275215269"/>
          <w:placeholder>
            <w:docPart w:val="7F1B5111DD684C9D8D811ACCA6F908AF"/>
          </w:placeholder>
          <w:date>
            <w:dateFormat w:val="YYYY"/>
            <w:lid w:val="en-US"/>
            <w:storeMappedDataAs w:val="dateTime"/>
            <w:calendar w:val="gregorian"/>
          </w:date>
        </w:sdtPr>
        <w:sdtEndPr/>
        <w:sdtContent>
          <w:r w:rsidR="00A316D5">
            <w:t>2009</w:t>
          </w:r>
        </w:sdtContent>
      </w:sdt>
    </w:p>
    <w:p w:rsidR="00C31C0E" w:rsidRDefault="00554BE7">
      <w:pPr>
        <w:pStyle w:val="SpaceAfter"/>
      </w:pPr>
      <w:r>
        <w:t>Developed training materials to enhance organizational cohesiveness with focus on business strategy</w:t>
      </w:r>
      <w:r w:rsidR="00937FDA">
        <w:t>, change management</w:t>
      </w:r>
      <w:r>
        <w:t xml:space="preserve"> and economic growth</w:t>
      </w:r>
    </w:p>
    <w:p w:rsidR="00C31C0E" w:rsidRDefault="00A316D5" w:rsidP="00A316D5">
      <w:pPr>
        <w:pStyle w:val="JobTitle"/>
        <w:ind w:left="0"/>
      </w:pPr>
      <w:r>
        <w:t>Chamber of Commerce</w:t>
      </w:r>
      <w:r w:rsidR="000F6229">
        <w:tab/>
      </w:r>
      <w:sdt>
        <w:sdtPr>
          <w:id w:val="275215274"/>
          <w:placeholder>
            <w:docPart w:val="4FF19469640542028D8B6312B8291B85"/>
          </w:placeholder>
          <w:date>
            <w:dateFormat w:val="M/d/yyyy"/>
            <w:lid w:val="en-US"/>
            <w:storeMappedDataAs w:val="dateTime"/>
            <w:calendar w:val="gregorian"/>
          </w:date>
        </w:sdtPr>
        <w:sdtEndPr/>
        <w:sdtContent>
          <w:r>
            <w:t>2010</w:t>
          </w:r>
        </w:sdtContent>
      </w:sdt>
    </w:p>
    <w:p w:rsidR="00BC5CDF" w:rsidRDefault="00A316D5" w:rsidP="00BC5CDF">
      <w:pPr>
        <w:pStyle w:val="SpaceAfter"/>
        <w:ind w:left="0"/>
        <w:rPr>
          <w:b/>
        </w:rPr>
      </w:pPr>
      <w:r w:rsidRPr="00A316D5">
        <w:rPr>
          <w:b/>
        </w:rPr>
        <w:t>Educational Strategy Advisor</w:t>
      </w:r>
    </w:p>
    <w:p w:rsidR="00A316D5" w:rsidRPr="00BC5CDF" w:rsidRDefault="00A316D5" w:rsidP="00BC5CDF">
      <w:pPr>
        <w:pStyle w:val="SpaceAfter"/>
        <w:ind w:left="0"/>
        <w:rPr>
          <w:b/>
        </w:rPr>
      </w:pPr>
      <w:r w:rsidRPr="00A316D5">
        <w:t>Developed educational activities that reinforced business strategy and economic growth through community leadership and business partnerships</w:t>
      </w:r>
    </w:p>
    <w:p w:rsidR="00A316D5" w:rsidRDefault="00A316D5" w:rsidP="00A316D5">
      <w:pPr>
        <w:pStyle w:val="JobTitle"/>
        <w:ind w:left="0"/>
      </w:pPr>
      <w:r>
        <w:t xml:space="preserve">Ward 6  Council </w:t>
      </w:r>
      <w:r>
        <w:tab/>
      </w:r>
      <w:sdt>
        <w:sdtPr>
          <w:id w:val="-224298929"/>
          <w:placeholder>
            <w:docPart w:val="C330571B76E6455DAC065510D8BFB3DA"/>
          </w:placeholder>
          <w:date>
            <w:dateFormat w:val="M/d/yyyy"/>
            <w:lid w:val="en-US"/>
            <w:storeMappedDataAs w:val="dateTime"/>
            <w:calendar w:val="gregorian"/>
          </w:date>
        </w:sdtPr>
        <w:sdtEndPr/>
        <w:sdtContent>
          <w:r>
            <w:t>2012</w:t>
          </w:r>
        </w:sdtContent>
      </w:sdt>
    </w:p>
    <w:p w:rsidR="00A316D5" w:rsidRDefault="00A316D5" w:rsidP="00A316D5">
      <w:pPr>
        <w:pStyle w:val="SpaceAfter"/>
        <w:ind w:left="0"/>
        <w:rPr>
          <w:b/>
        </w:rPr>
      </w:pPr>
      <w:r>
        <w:rPr>
          <w:b/>
        </w:rPr>
        <w:t>Council Consultant</w:t>
      </w:r>
    </w:p>
    <w:p w:rsidR="00A316D5" w:rsidRDefault="00B44B66" w:rsidP="00A316D5">
      <w:pPr>
        <w:pStyle w:val="SpaceAfter"/>
      </w:pPr>
      <w:r>
        <w:t>Served on board speaking in regards to public health and patient care in Washington DC area clinics</w:t>
      </w:r>
      <w:r w:rsidR="0012496D">
        <w:t>. Focused on facilities mana</w:t>
      </w:r>
      <w:r w:rsidR="00BC5CDF">
        <w:t xml:space="preserve">gement, revenue enhancement, </w:t>
      </w:r>
      <w:r w:rsidR="0012496D">
        <w:t>controlled fiscal management</w:t>
      </w:r>
      <w:r w:rsidR="00BC5CDF">
        <w:t xml:space="preserve"> and applying quality improvement to identify errors and hazards in </w:t>
      </w:r>
      <w:r w:rsidR="00FA5F6F">
        <w:t xml:space="preserve">patient </w:t>
      </w:r>
      <w:r w:rsidR="00BC5CDF">
        <w:t>care</w:t>
      </w:r>
      <w:r w:rsidR="0012496D">
        <w:t>.</w:t>
      </w:r>
    </w:p>
    <w:p w:rsidR="00A316D5" w:rsidRDefault="00A316D5" w:rsidP="00A316D5">
      <w:pPr>
        <w:pStyle w:val="JobTitle"/>
        <w:ind w:left="0"/>
      </w:pPr>
      <w:r>
        <w:t>VA08 Congressional Candidate</w:t>
      </w:r>
      <w:r>
        <w:tab/>
      </w:r>
      <w:sdt>
        <w:sdtPr>
          <w:id w:val="-318124097"/>
          <w:placeholder>
            <w:docPart w:val="3189ED049D4B4D3898074C4B7E5A2F41"/>
          </w:placeholder>
          <w:date>
            <w:dateFormat w:val="M/d/yyyy"/>
            <w:lid w:val="en-US"/>
            <w:storeMappedDataAs w:val="dateTime"/>
            <w:calendar w:val="gregorian"/>
          </w:date>
        </w:sdtPr>
        <w:sdtEndPr/>
        <w:sdtContent>
          <w:r>
            <w:t>2014</w:t>
          </w:r>
        </w:sdtContent>
      </w:sdt>
    </w:p>
    <w:p w:rsidR="00A316D5" w:rsidRDefault="00A316D5" w:rsidP="00A316D5">
      <w:pPr>
        <w:pStyle w:val="SpaceAfter"/>
        <w:ind w:left="0"/>
        <w:rPr>
          <w:b/>
        </w:rPr>
      </w:pPr>
      <w:r>
        <w:rPr>
          <w:b/>
        </w:rPr>
        <w:t>Fundraising and Logistics Strategic</w:t>
      </w:r>
      <w:r w:rsidRPr="00A316D5">
        <w:rPr>
          <w:b/>
        </w:rPr>
        <w:t xml:space="preserve"> Advisor</w:t>
      </w:r>
    </w:p>
    <w:p w:rsidR="00A316D5" w:rsidRDefault="00A316D5" w:rsidP="00A316D5">
      <w:pPr>
        <w:pStyle w:val="SpaceAfter"/>
      </w:pPr>
      <w:r>
        <w:t xml:space="preserve">Managed </w:t>
      </w:r>
      <w:r w:rsidR="00521C7F">
        <w:t xml:space="preserve">large donor </w:t>
      </w:r>
      <w:r>
        <w:t>fundraising efforts, social media marketing during a competitive congressional race</w:t>
      </w:r>
      <w:r w:rsidR="0012496D">
        <w:t xml:space="preserve"> in Northern VA’s 8</w:t>
      </w:r>
      <w:r w:rsidR="0012496D" w:rsidRPr="0012496D">
        <w:rPr>
          <w:vertAlign w:val="superscript"/>
        </w:rPr>
        <w:t>th</w:t>
      </w:r>
      <w:r w:rsidR="0012496D">
        <w:t xml:space="preserve"> district election.</w:t>
      </w:r>
    </w:p>
    <w:p w:rsidR="00C31C0E" w:rsidRDefault="000F6229">
      <w:pPr>
        <w:pStyle w:val="SectionHeading"/>
      </w:pPr>
      <w:r>
        <w:t>RELATED EXPERIENCE</w:t>
      </w:r>
    </w:p>
    <w:p w:rsidR="00C31C0E" w:rsidRDefault="00EF632D">
      <w:pPr>
        <w:pStyle w:val="Location"/>
      </w:pPr>
      <w:r>
        <w:t>Clinical Care Options, LLC, Reston, VA</w:t>
      </w:r>
    </w:p>
    <w:p w:rsidR="00C31C0E" w:rsidRDefault="00EF632D">
      <w:pPr>
        <w:pStyle w:val="JobTitle"/>
      </w:pPr>
      <w:r>
        <w:t>Senior CME &amp; Educational Partnerships Manager</w:t>
      </w:r>
      <w:r w:rsidR="000F6229">
        <w:tab/>
      </w:r>
      <w:sdt>
        <w:sdtPr>
          <w:id w:val="275215280"/>
          <w:placeholder>
            <w:docPart w:val="AAF2E6A5D6C44A1EBB3E2113E33D7C26"/>
          </w:placeholder>
          <w:date w:fullDate="2008-06-01T00:00:00Z">
            <w:dateFormat w:val="MMMM yyyy"/>
            <w:lid w:val="en-US"/>
            <w:storeMappedDataAs w:val="dateTime"/>
            <w:calendar w:val="gregorian"/>
          </w:date>
        </w:sdtPr>
        <w:sdtEndPr/>
        <w:sdtContent>
          <w:r w:rsidR="0037608E">
            <w:t>June 2008</w:t>
          </w:r>
        </w:sdtContent>
      </w:sdt>
      <w:r w:rsidR="000F6229">
        <w:t xml:space="preserve"> – </w:t>
      </w:r>
      <w:sdt>
        <w:sdtPr>
          <w:id w:val="275215282"/>
          <w:placeholder>
            <w:docPart w:val="18E7541BEB704485AA38F08749CC65FE"/>
          </w:placeholder>
          <w:date>
            <w:dateFormat w:val="MMMM yyyy"/>
            <w:lid w:val="en-US"/>
            <w:storeMappedDataAs w:val="dateTime"/>
            <w:calendar w:val="gregorian"/>
          </w:date>
        </w:sdtPr>
        <w:sdtEndPr/>
        <w:sdtContent>
          <w:r w:rsidR="0037608E">
            <w:t>Current</w:t>
          </w:r>
        </w:sdtContent>
      </w:sdt>
    </w:p>
    <w:p w:rsidR="00C31C0E" w:rsidRDefault="0037608E">
      <w:pPr>
        <w:pStyle w:val="SpaceAfter"/>
      </w:pPr>
      <w:r>
        <w:t xml:space="preserve">Designed and implemented </w:t>
      </w:r>
      <w:r w:rsidRPr="0037608E">
        <w:t>educational programs in the field of Onco</w:t>
      </w:r>
      <w:r>
        <w:t xml:space="preserve">logy, Virology and Rheumatology focused on comprehensive patient care, updates in guidelines, new drug releases, technology and clinical level business strategy. </w:t>
      </w:r>
      <w:r w:rsidRPr="0037608E">
        <w:t>Facilitate CME/CE provider review, onsite support for education</w:t>
      </w:r>
      <w:r w:rsidR="00937FDA">
        <w:t>al</w:t>
      </w:r>
      <w:r w:rsidRPr="0037608E">
        <w:t xml:space="preserve"> programs, managing workflow and program invoicing. Manages proposal development, granting and pharmaceutical compliance submissions, Manages online educational tools cross functionally, faculty, schedules, budget, grant tracking, account management and content. Additional experience in best practices research, gap analysis, B2B markets and </w:t>
      </w:r>
      <w:r w:rsidR="0097348B">
        <w:t xml:space="preserve">successfully </w:t>
      </w:r>
      <w:r w:rsidRPr="0037608E">
        <w:t>implementing technology in innovative educational designs.</w:t>
      </w:r>
      <w:r w:rsidR="00937FDA">
        <w:t xml:space="preserve"> </w:t>
      </w:r>
      <w:r w:rsidR="0012496D" w:rsidRPr="0012496D">
        <w:t>Extensive knowledge in medical coding &amp; billing, QRM and facilities management.</w:t>
      </w:r>
      <w:r w:rsidR="0012496D">
        <w:t xml:space="preserve"> Executed</w:t>
      </w:r>
      <w:r w:rsidR="00937FDA">
        <w:t xml:space="preserve"> education for VA hospitals </w:t>
      </w:r>
      <w:r w:rsidR="0012496D">
        <w:t xml:space="preserve">in </w:t>
      </w:r>
      <w:r w:rsidR="00937FDA">
        <w:t xml:space="preserve">live series on risk management, patient satisfaction and care coordination. Developed technology based on </w:t>
      </w:r>
      <w:bookmarkStart w:id="0" w:name="_GoBack"/>
      <w:bookmarkEnd w:id="0"/>
      <w:r w:rsidR="00937FDA">
        <w:t>physician/patient research to deliver a point of care educational resource in clinics and hospitals</w:t>
      </w:r>
      <w:r w:rsidR="00FA5F6F">
        <w:t xml:space="preserve"> </w:t>
      </w:r>
      <w:r w:rsidR="00FA5F6F">
        <w:lastRenderedPageBreak/>
        <w:t xml:space="preserve">that integrated </w:t>
      </w:r>
      <w:proofErr w:type="spellStart"/>
      <w:r w:rsidR="00FA5F6F">
        <w:t>pubmed</w:t>
      </w:r>
      <w:proofErr w:type="spellEnd"/>
      <w:r w:rsidR="00FA5F6F">
        <w:t xml:space="preserve">, </w:t>
      </w:r>
      <w:r w:rsidR="00937FDA">
        <w:t>drug-drug databases</w:t>
      </w:r>
      <w:r w:rsidR="00FA5F6F">
        <w:t xml:space="preserve"> apple iPad and mobile technology platforms</w:t>
      </w:r>
      <w:r w:rsidR="00937FDA">
        <w:t>. Extensive knowledge in implementing Electronic Medical Record software at point of care</w:t>
      </w:r>
      <w:r w:rsidR="00FA5F6F">
        <w:t xml:space="preserve">, </w:t>
      </w:r>
      <w:r w:rsidR="00937FDA">
        <w:t xml:space="preserve">enhancing patient services and QI. </w:t>
      </w:r>
    </w:p>
    <w:p w:rsidR="00C31C0E" w:rsidRDefault="0012496D">
      <w:pPr>
        <w:pStyle w:val="Location"/>
      </w:pPr>
      <w:r>
        <w:t>The American Gastroenterology Association Institute</w:t>
      </w:r>
      <w:r w:rsidR="00046CBA">
        <w:t>, Bethesda MD</w:t>
      </w:r>
      <w:r>
        <w:t xml:space="preserve"> </w:t>
      </w:r>
    </w:p>
    <w:p w:rsidR="00C31C0E" w:rsidRDefault="0012496D">
      <w:pPr>
        <w:pStyle w:val="JobTitle"/>
      </w:pPr>
      <w:r>
        <w:t>Education Manager</w:t>
      </w:r>
      <w:r w:rsidR="000F6229">
        <w:tab/>
      </w:r>
      <w:sdt>
        <w:sdtPr>
          <w:id w:val="275215288"/>
          <w:placeholder>
            <w:docPart w:val="2FB9D91EED9B4014B79077482947421C"/>
          </w:placeholder>
          <w:date w:fullDate="2007-01-01T00:00:00Z">
            <w:dateFormat w:val="MMMM yyyy"/>
            <w:lid w:val="en-US"/>
            <w:storeMappedDataAs w:val="dateTime"/>
            <w:calendar w:val="gregorian"/>
          </w:date>
        </w:sdtPr>
        <w:sdtEndPr/>
        <w:sdtContent>
          <w:r>
            <w:t>January 2007</w:t>
          </w:r>
        </w:sdtContent>
      </w:sdt>
      <w:r w:rsidR="000F6229">
        <w:t xml:space="preserve"> – </w:t>
      </w:r>
      <w:sdt>
        <w:sdtPr>
          <w:id w:val="275215290"/>
          <w:placeholder>
            <w:docPart w:val="8B07CF29DD5943D8B2F1C2DEC66EA468"/>
          </w:placeholder>
          <w:date w:fullDate="2008-06-01T00:00:00Z">
            <w:dateFormat w:val="MMMM yyyy"/>
            <w:lid w:val="en-US"/>
            <w:storeMappedDataAs w:val="dateTime"/>
            <w:calendar w:val="gregorian"/>
          </w:date>
        </w:sdtPr>
        <w:sdtEndPr/>
        <w:sdtContent>
          <w:r>
            <w:t>June 2008</w:t>
          </w:r>
        </w:sdtContent>
      </w:sdt>
    </w:p>
    <w:p w:rsidR="00C31C0E" w:rsidRDefault="00DA57C6">
      <w:pPr>
        <w:pStyle w:val="SpaceAfter"/>
      </w:pPr>
      <w:r>
        <w:t>Worked</w:t>
      </w:r>
      <w:r w:rsidR="0012496D">
        <w:t xml:space="preserve"> closely</w:t>
      </w:r>
      <w:r w:rsidR="0012496D" w:rsidRPr="0012496D">
        <w:t xml:space="preserve"> with the American Gastroenterological Section Council Chairs </w:t>
      </w:r>
      <w:r w:rsidR="0012496D">
        <w:t xml:space="preserve">and stakeholders </w:t>
      </w:r>
      <w:r w:rsidR="0012496D" w:rsidRPr="0012496D">
        <w:t>to develop sessions for the annual Digestive Disease Meeting. Duties include managing the Invited Speaker Database (400+ p</w:t>
      </w:r>
      <w:r w:rsidR="0012496D">
        <w:t>hysicians</w:t>
      </w:r>
      <w:r w:rsidR="0012496D" w:rsidRPr="0012496D">
        <w:t>), providing logistical data for the clinical symposia’s held throughout the year. Planning and budgeting for annual conference. Maintaining Honoraria and Travel Reimbursement databases.</w:t>
      </w:r>
      <w:r w:rsidR="0012496D">
        <w:t xml:space="preserve"> Draft</w:t>
      </w:r>
      <w:r w:rsidR="00BC5CDF">
        <w:t>ing</w:t>
      </w:r>
      <w:r w:rsidR="0012496D">
        <w:t xml:space="preserve"> templates and contracts for physicians and clinics.</w:t>
      </w:r>
      <w:r w:rsidR="0012496D" w:rsidRPr="0012496D">
        <w:t xml:space="preserve"> Managing the section Council Chairs to ensure fulfillment of their assigned duties. Duties also included managing the Abstract Base session planning periods. Abstract review and grading. Advanced knowledge of </w:t>
      </w:r>
      <w:proofErr w:type="spellStart"/>
      <w:r w:rsidR="0012496D" w:rsidRPr="0012496D">
        <w:t>ScholarOne</w:t>
      </w:r>
      <w:proofErr w:type="spellEnd"/>
      <w:r w:rsidR="0012496D" w:rsidRPr="0012496D">
        <w:t xml:space="preserve"> abstract management system.</w:t>
      </w:r>
      <w:r w:rsidR="00BC5CDF">
        <w:t xml:space="preserve"> Expert in developing training and education focused on the Institute of Medicine Core, ABMS Maintenance of Certification and AAMC competencies</w:t>
      </w:r>
    </w:p>
    <w:p w:rsidR="00C31C0E" w:rsidRDefault="00046CBA">
      <w:pPr>
        <w:pStyle w:val="Location"/>
      </w:pPr>
      <w:r>
        <w:t>The Art and Drama Therapy I</w:t>
      </w:r>
      <w:r w:rsidR="00FA5F6F">
        <w:t>nstitute/ Adult Day Facility,</w:t>
      </w:r>
      <w:r>
        <w:t xml:space="preserve"> Washington DC</w:t>
      </w:r>
    </w:p>
    <w:p w:rsidR="00C31C0E" w:rsidRDefault="00046CBA">
      <w:pPr>
        <w:pStyle w:val="JobTitle"/>
      </w:pPr>
      <w:r>
        <w:t>Quality Assurance/ Incident Manager</w:t>
      </w:r>
      <w:r w:rsidR="000F6229">
        <w:tab/>
      </w:r>
      <w:sdt>
        <w:sdtPr>
          <w:id w:val="275215299"/>
          <w:placeholder>
            <w:docPart w:val="CBF918E4AC1B4C5F93084E26D708155F"/>
          </w:placeholder>
          <w:date>
            <w:dateFormat w:val="YYYY"/>
            <w:lid w:val="en-US"/>
            <w:storeMappedDataAs w:val="dateTime"/>
            <w:calendar w:val="gregorian"/>
          </w:date>
        </w:sdtPr>
        <w:sdtEndPr/>
        <w:sdtContent>
          <w:r>
            <w:t xml:space="preserve">May 2006 – </w:t>
          </w:r>
          <w:r w:rsidR="009F6BBA">
            <w:t>December</w:t>
          </w:r>
          <w:r w:rsidR="00406E87">
            <w:t xml:space="preserve"> 2006</w:t>
          </w:r>
        </w:sdtContent>
      </w:sdt>
    </w:p>
    <w:p w:rsidR="00C31C0E" w:rsidRDefault="00046CBA">
      <w:pPr>
        <w:pStyle w:val="SpaceAfter"/>
      </w:pPr>
      <w:r>
        <w:t xml:space="preserve">Manages facility to ensure </w:t>
      </w:r>
      <w:r w:rsidRPr="00046CBA">
        <w:t>that documentation in treatment rooms (Individual Treatment Plans, Daily Documentation, Individual Support plans) are accurate and completed in a timely fashion, ensuring that employees are receiving adequate training and proper procedures are being used.</w:t>
      </w:r>
      <w:r>
        <w:t xml:space="preserve"> Focused on patient satisfaction and quality. Implement safety design principles and test interventions. </w:t>
      </w:r>
      <w:r w:rsidRPr="00046CBA">
        <w:t>The Incident Manager investigates reports and reviews all serious reportable injuries and reportable injuries in compliance to The Mental Retardation and Developmental Disabilities Administration (MRDDA).</w:t>
      </w:r>
    </w:p>
    <w:p w:rsidR="00C31C0E" w:rsidRDefault="009900A6">
      <w:pPr>
        <w:pStyle w:val="Location"/>
      </w:pPr>
      <w:r>
        <w:t>Muscular Dystrophy Association, Greenbelt MD</w:t>
      </w:r>
    </w:p>
    <w:p w:rsidR="00C31C0E" w:rsidRDefault="009900A6">
      <w:pPr>
        <w:pStyle w:val="JobTitle"/>
      </w:pPr>
      <w:r>
        <w:t>Marketing/ Budget Analyst</w:t>
      </w:r>
      <w:r w:rsidR="000F6229">
        <w:tab/>
      </w:r>
      <w:sdt>
        <w:sdtPr>
          <w:id w:val="275215307"/>
          <w:placeholder>
            <w:docPart w:val="DA598F0AE0BD4EB39E00009F16EB996F"/>
          </w:placeholder>
          <w:date>
            <w:dateFormat w:val="YYYY"/>
            <w:lid w:val="en-US"/>
            <w:storeMappedDataAs w:val="dateTime"/>
            <w:calendar w:val="gregorian"/>
          </w:date>
        </w:sdtPr>
        <w:sdtEndPr/>
        <w:sdtContent>
          <w:r>
            <w:t>June 2002- August 2002</w:t>
          </w:r>
        </w:sdtContent>
      </w:sdt>
    </w:p>
    <w:p w:rsidR="00C31C0E" w:rsidRDefault="009900A6">
      <w:pPr>
        <w:pStyle w:val="SpaceAfter"/>
      </w:pPr>
      <w:r w:rsidRPr="009900A6">
        <w:t>Initiated contact with previous business sponsors for fundraising events. Managed budget and invoicing for the annual themed charity benefit which provided sponsorships to a special needs summer camp. Employ</w:t>
      </w:r>
      <w:r>
        <w:t>ed</w:t>
      </w:r>
      <w:r w:rsidRPr="009900A6">
        <w:t xml:space="preserve"> cost-benefit analysis to review financial requests, assess program tradeoffs, and explore alternative funding methods.</w:t>
      </w:r>
    </w:p>
    <w:p w:rsidR="009900A6" w:rsidRDefault="009900A6" w:rsidP="009900A6">
      <w:pPr>
        <w:pStyle w:val="Location"/>
      </w:pPr>
      <w:r>
        <w:t>United States Department of Agriculture, Beltsville MD</w:t>
      </w:r>
      <w:r>
        <w:tab/>
      </w:r>
      <w:r>
        <w:tab/>
      </w:r>
      <w:r>
        <w:tab/>
      </w:r>
      <w:r>
        <w:tab/>
        <w:t xml:space="preserve">                   </w:t>
      </w:r>
      <w:r>
        <w:tab/>
      </w:r>
      <w:sdt>
        <w:sdtPr>
          <w:rPr>
            <w:b/>
          </w:rPr>
          <w:id w:val="23530263"/>
          <w:placeholder>
            <w:docPart w:val="F2E4AF6B3AE449029DBD7D6A6F27BAFA"/>
          </w:placeholder>
          <w:date>
            <w:dateFormat w:val="YYYY"/>
            <w:lid w:val="en-US"/>
            <w:storeMappedDataAs w:val="dateTime"/>
            <w:calendar w:val="gregorian"/>
          </w:date>
        </w:sdtPr>
        <w:sdtEndPr/>
        <w:sdtContent>
          <w:r w:rsidRPr="009900A6">
            <w:rPr>
              <w:b/>
            </w:rPr>
            <w:t>September2001 – May 2002</w:t>
          </w:r>
        </w:sdtContent>
      </w:sdt>
    </w:p>
    <w:p w:rsidR="009900A6" w:rsidRDefault="009900A6" w:rsidP="009900A6">
      <w:pPr>
        <w:pStyle w:val="JobTitle"/>
      </w:pPr>
      <w:r>
        <w:t>Junior Research Technician</w:t>
      </w:r>
    </w:p>
    <w:p w:rsidR="00C31C0E" w:rsidRPr="004D6BB1" w:rsidRDefault="009900A6" w:rsidP="004D6BB1">
      <w:pPr>
        <w:pStyle w:val="JobTitle"/>
        <w:rPr>
          <w:b w:val="0"/>
        </w:rPr>
      </w:pPr>
      <w:r w:rsidRPr="009900A6">
        <w:rPr>
          <w:b w:val="0"/>
        </w:rPr>
        <w:t xml:space="preserve">Performed </w:t>
      </w:r>
      <w:r>
        <w:rPr>
          <w:b w:val="0"/>
        </w:rPr>
        <w:t>laboratory</w:t>
      </w:r>
      <w:r w:rsidRPr="009900A6">
        <w:rPr>
          <w:b w:val="0"/>
        </w:rPr>
        <w:t xml:space="preserve"> research for the Novel Investigation of Turkeys in-vivo. Conducted artificial insemination,</w:t>
      </w:r>
      <w:r>
        <w:rPr>
          <w:b w:val="0"/>
        </w:rPr>
        <w:t xml:space="preserve"> prepared tissues, blood samples, cell cultures,</w:t>
      </w:r>
      <w:r w:rsidRPr="009900A6">
        <w:rPr>
          <w:b w:val="0"/>
        </w:rPr>
        <w:t xml:space="preserve"> staining and mobility testing. Experience in genetic testing, strategic planning, documentation, </w:t>
      </w:r>
      <w:r>
        <w:rPr>
          <w:b w:val="0"/>
        </w:rPr>
        <w:t xml:space="preserve">developing and maintaining research database, </w:t>
      </w:r>
      <w:r w:rsidRPr="009900A6">
        <w:rPr>
          <w:b w:val="0"/>
        </w:rPr>
        <w:t>and genomic life cycles.</w:t>
      </w:r>
      <w:r>
        <w:rPr>
          <w:b w:val="0"/>
        </w:rPr>
        <w:t xml:space="preserve"> Developed research protocol, abstract data from charts,  coordinated clinical trials.</w:t>
      </w:r>
      <w:r w:rsidR="004D6BB1">
        <w:rPr>
          <w:b w:val="0"/>
        </w:rPr>
        <w:t xml:space="preserve"> Coordinated deliveries and stock in lab.</w:t>
      </w:r>
    </w:p>
    <w:p w:rsidR="00C31C0E" w:rsidRDefault="00937FDA">
      <w:pPr>
        <w:pStyle w:val="SectionHeading"/>
      </w:pPr>
      <w:r>
        <w:t>Skills</w:t>
      </w:r>
    </w:p>
    <w:p w:rsidR="004D6BB1" w:rsidRDefault="004D6BB1" w:rsidP="004D6BB1">
      <w:pPr>
        <w:pStyle w:val="SpaceAfter"/>
        <w:sectPr w:rsidR="004D6BB1">
          <w:headerReference w:type="default" r:id="rId10"/>
          <w:pgSz w:w="12240" w:h="15840"/>
          <w:pgMar w:top="1440" w:right="1080" w:bottom="1440" w:left="1440" w:header="720" w:footer="720" w:gutter="0"/>
          <w:cols w:space="720"/>
          <w:titlePg/>
          <w:docGrid w:linePitch="360"/>
        </w:sectPr>
      </w:pPr>
    </w:p>
    <w:p w:rsidR="00530A10" w:rsidRDefault="00530A10" w:rsidP="004D6BB1">
      <w:pPr>
        <w:pStyle w:val="SpaceAfter"/>
      </w:pPr>
      <w:r>
        <w:lastRenderedPageBreak/>
        <w:t>Microsoft Office Suite</w:t>
      </w:r>
      <w:r w:rsidR="00B534C8">
        <w:t xml:space="preserve"> </w:t>
      </w:r>
      <w:r w:rsidR="00B534C8">
        <w:sym w:font="Webdings" w:char="F03D"/>
      </w:r>
      <w:r w:rsidR="00B534C8">
        <w:t xml:space="preserve"> Medical Education Accreditation ACCME, AMA, ANCC, ACPE, EEACME, AAPA, FDA, JCAHO </w:t>
      </w:r>
      <w:r w:rsidR="00B534C8">
        <w:sym w:font="Webdings" w:char="F03D"/>
      </w:r>
      <w:r w:rsidR="00B534C8">
        <w:t xml:space="preserve">OSHA </w:t>
      </w:r>
      <w:r w:rsidR="00B534C8">
        <w:sym w:font="Webdings" w:char="F03D"/>
      </w:r>
      <w:r w:rsidR="00B534C8">
        <w:t xml:space="preserve"> Salesforce </w:t>
      </w:r>
      <w:r w:rsidR="00B534C8">
        <w:sym w:font="Webdings" w:char="F03D"/>
      </w:r>
      <w:r w:rsidR="00B534C8">
        <w:t xml:space="preserve"> Adult Learning Theories </w:t>
      </w:r>
      <w:r w:rsidR="00B534C8">
        <w:sym w:font="Webdings" w:char="F03D"/>
      </w:r>
      <w:r w:rsidR="00156D18">
        <w:t xml:space="preserve"> Gap, </w:t>
      </w:r>
      <w:r w:rsidR="00B534C8">
        <w:t xml:space="preserve">Evaluation analysis </w:t>
      </w:r>
      <w:r w:rsidR="00B534C8">
        <w:sym w:font="Webdings" w:char="F03D"/>
      </w:r>
      <w:r w:rsidR="00B534C8">
        <w:t xml:space="preserve"> Live meeting management </w:t>
      </w:r>
      <w:r w:rsidR="00B534C8">
        <w:sym w:font="Webdings" w:char="F03D"/>
      </w:r>
      <w:r w:rsidR="00B534C8">
        <w:t xml:space="preserve"> project management </w:t>
      </w:r>
      <w:r w:rsidR="00B534C8">
        <w:sym w:font="Webdings" w:char="F03D"/>
      </w:r>
      <w:r w:rsidR="00B534C8">
        <w:t xml:space="preserve"> account directorship </w:t>
      </w:r>
      <w:r w:rsidR="00B534C8">
        <w:sym w:font="Webdings" w:char="F03D"/>
      </w:r>
      <w:r w:rsidR="00B534C8">
        <w:t xml:space="preserve"> organizational restructuring </w:t>
      </w:r>
      <w:r w:rsidR="00B534C8">
        <w:sym w:font="Webdings" w:char="F03D"/>
      </w:r>
      <w:r w:rsidR="00B534C8">
        <w:t xml:space="preserve"> Quality Assurance </w:t>
      </w:r>
      <w:r w:rsidR="00B534C8">
        <w:sym w:font="Webdings" w:char="F03D"/>
      </w:r>
      <w:r w:rsidR="003D48F3">
        <w:t xml:space="preserve"> Negotiation &amp; Invoicing</w:t>
      </w:r>
      <w:r w:rsidR="00B534C8">
        <w:t xml:space="preserve"> </w:t>
      </w:r>
      <w:r w:rsidR="00B534C8">
        <w:sym w:font="Webdings" w:char="F03D"/>
      </w:r>
      <w:r w:rsidR="00B534C8">
        <w:t xml:space="preserve"> Revenue augmentation </w:t>
      </w:r>
      <w:r w:rsidR="00B534C8">
        <w:sym w:font="Webdings" w:char="F03D"/>
      </w:r>
      <w:r w:rsidR="00B534C8">
        <w:t xml:space="preserve"> Health information technology </w:t>
      </w:r>
      <w:r w:rsidR="00B534C8">
        <w:sym w:font="Webdings" w:char="F03D"/>
      </w:r>
      <w:r w:rsidR="00B534C8">
        <w:t xml:space="preserve"> </w:t>
      </w:r>
      <w:proofErr w:type="spellStart"/>
      <w:r w:rsidR="00B534C8">
        <w:t>Netsuite</w:t>
      </w:r>
      <w:proofErr w:type="spellEnd"/>
      <w:r w:rsidR="00B534C8">
        <w:t xml:space="preserve"> </w:t>
      </w:r>
      <w:r w:rsidR="00B534C8">
        <w:sym w:font="Webdings" w:char="F03D"/>
      </w:r>
      <w:r w:rsidR="00B534C8">
        <w:t xml:space="preserve"> PCMH </w:t>
      </w:r>
      <w:r w:rsidR="00B534C8">
        <w:sym w:font="Webdings" w:char="F03D"/>
      </w:r>
      <w:r w:rsidR="00B534C8">
        <w:t xml:space="preserve"> Practice transformation </w:t>
      </w:r>
      <w:r w:rsidR="00B534C8">
        <w:sym w:font="Webdings" w:char="F03D"/>
      </w:r>
      <w:r w:rsidR="00B534C8">
        <w:t xml:space="preserve"> Office Operations </w:t>
      </w:r>
      <w:r w:rsidR="00B534C8">
        <w:sym w:font="Webdings" w:char="F03D"/>
      </w:r>
      <w:r w:rsidR="00B534C8">
        <w:t xml:space="preserve"> Marketing </w:t>
      </w:r>
      <w:r w:rsidR="00B534C8">
        <w:sym w:font="Webdings" w:char="F03D"/>
      </w:r>
      <w:r w:rsidR="00B534C8">
        <w:t xml:space="preserve"> Social Media </w:t>
      </w:r>
      <w:r w:rsidR="00B534C8">
        <w:sym w:font="Webdings" w:char="F03D"/>
      </w:r>
      <w:r w:rsidR="00B534C8">
        <w:t xml:space="preserve"> </w:t>
      </w:r>
      <w:r w:rsidR="003D48F3">
        <w:t>Exhibits</w:t>
      </w:r>
      <w:r w:rsidR="00CF3C40">
        <w:t xml:space="preserve"> </w:t>
      </w:r>
      <w:r w:rsidR="00CF3C40">
        <w:sym w:font="Webdings" w:char="F03D"/>
      </w:r>
      <w:r w:rsidR="00CF3C40">
        <w:t xml:space="preserve"> </w:t>
      </w:r>
      <w:proofErr w:type="spellStart"/>
      <w:r w:rsidR="00CF3C40">
        <w:t>Regonline</w:t>
      </w:r>
      <w:proofErr w:type="spellEnd"/>
      <w:r w:rsidR="00CF3C40">
        <w:t xml:space="preserve"> </w:t>
      </w:r>
      <w:r w:rsidR="00CF3C40">
        <w:sym w:font="Webdings" w:char="F03D"/>
      </w:r>
      <w:r w:rsidR="00CF3C40">
        <w:t xml:space="preserve"> Contracts &amp; Granting </w:t>
      </w:r>
      <w:r w:rsidR="00CF3C40">
        <w:sym w:font="Webdings" w:char="F03D"/>
      </w:r>
      <w:r w:rsidR="00CF3C40">
        <w:t>Sunshine Act</w:t>
      </w:r>
    </w:p>
    <w:p w:rsidR="004D6BB1" w:rsidRDefault="004D6BB1">
      <w:pPr>
        <w:pStyle w:val="SectionHeading"/>
        <w:sectPr w:rsidR="004D6BB1" w:rsidSect="004D6BB1">
          <w:type w:val="continuous"/>
          <w:pgSz w:w="12240" w:h="15840"/>
          <w:pgMar w:top="1440" w:right="1080" w:bottom="1440" w:left="1440" w:header="720" w:footer="720" w:gutter="0"/>
          <w:cols w:space="720"/>
          <w:titlePg/>
          <w:docGrid w:linePitch="360"/>
        </w:sectPr>
      </w:pPr>
    </w:p>
    <w:p w:rsidR="00C31C0E" w:rsidRDefault="000F6229">
      <w:pPr>
        <w:pStyle w:val="SectionHeading"/>
      </w:pPr>
      <w:r>
        <w:lastRenderedPageBreak/>
        <w:t>MEMBERSHIPS</w:t>
      </w:r>
    </w:p>
    <w:p w:rsidR="004D6BB1" w:rsidRDefault="004D6BB1">
      <w:pPr>
        <w:pStyle w:val="NormalBodyText"/>
        <w:sectPr w:rsidR="004D6BB1" w:rsidSect="004D6BB1">
          <w:type w:val="continuous"/>
          <w:pgSz w:w="12240" w:h="15840"/>
          <w:pgMar w:top="1440" w:right="1080" w:bottom="1440" w:left="1440" w:header="720" w:footer="720" w:gutter="0"/>
          <w:cols w:space="720"/>
          <w:titlePg/>
          <w:docGrid w:linePitch="360"/>
        </w:sectPr>
      </w:pPr>
    </w:p>
    <w:p w:rsidR="00C31C0E" w:rsidRDefault="004002D0">
      <w:pPr>
        <w:pStyle w:val="NormalBodyText"/>
      </w:pPr>
      <w:r>
        <w:lastRenderedPageBreak/>
        <w:t>American Society of Training and Development</w:t>
      </w:r>
    </w:p>
    <w:p w:rsidR="00C31C0E" w:rsidRDefault="004002D0">
      <w:pPr>
        <w:pStyle w:val="NormalBodyText"/>
      </w:pPr>
      <w:r>
        <w:t>Alliance for Continuing Education in the Health Professions</w:t>
      </w:r>
    </w:p>
    <w:p w:rsidR="004002D0" w:rsidRDefault="004002D0">
      <w:pPr>
        <w:pStyle w:val="NormalBodyText"/>
      </w:pPr>
      <w:r>
        <w:lastRenderedPageBreak/>
        <w:t>Professional Association of Health Care Office Management</w:t>
      </w:r>
    </w:p>
    <w:p w:rsidR="00C31C0E" w:rsidRDefault="004002D0">
      <w:pPr>
        <w:pStyle w:val="NormalBodyText"/>
      </w:pPr>
      <w:r>
        <w:t>Evolve HRD Society Board of Directors</w:t>
      </w:r>
    </w:p>
    <w:p w:rsidR="004D6BB1" w:rsidRDefault="004D6BB1" w:rsidP="002A085C">
      <w:pPr>
        <w:pStyle w:val="SectionHeading"/>
        <w:sectPr w:rsidR="004D6BB1" w:rsidSect="004D6BB1">
          <w:type w:val="continuous"/>
          <w:pgSz w:w="12240" w:h="15840"/>
          <w:pgMar w:top="1440" w:right="1080" w:bottom="1440" w:left="1440" w:header="720" w:footer="720" w:gutter="0"/>
          <w:cols w:num="2" w:space="720"/>
          <w:titlePg/>
          <w:docGrid w:linePitch="360"/>
        </w:sectPr>
      </w:pPr>
    </w:p>
    <w:p w:rsidR="002A085C" w:rsidRDefault="002A085C" w:rsidP="002A085C">
      <w:pPr>
        <w:pStyle w:val="SectionHeading"/>
      </w:pPr>
      <w:r>
        <w:lastRenderedPageBreak/>
        <w:t>aCTIVE PARTNERSHIPS</w:t>
      </w:r>
    </w:p>
    <w:p w:rsidR="00B534C8" w:rsidRDefault="00B534C8" w:rsidP="002A085C">
      <w:pPr>
        <w:pStyle w:val="NormalBodyText"/>
        <w:sectPr w:rsidR="00B534C8" w:rsidSect="004D6BB1">
          <w:type w:val="continuous"/>
          <w:pgSz w:w="12240" w:h="15840"/>
          <w:pgMar w:top="1440" w:right="1080" w:bottom="1440" w:left="1440" w:header="720" w:footer="720" w:gutter="0"/>
          <w:cols w:space="720"/>
          <w:titlePg/>
          <w:docGrid w:linePitch="360"/>
        </w:sectPr>
      </w:pPr>
    </w:p>
    <w:p w:rsidR="002A085C" w:rsidRDefault="002A085C" w:rsidP="002A085C">
      <w:pPr>
        <w:pStyle w:val="NormalBodyText"/>
      </w:pPr>
      <w:r>
        <w:lastRenderedPageBreak/>
        <w:t>National Comprehensive Cancer Network</w:t>
      </w:r>
    </w:p>
    <w:p w:rsidR="002A085C" w:rsidRDefault="002A085C" w:rsidP="002A085C">
      <w:pPr>
        <w:pStyle w:val="NormalBodyText"/>
      </w:pPr>
      <w:r>
        <w:t>Stupid Cancer</w:t>
      </w:r>
    </w:p>
    <w:p w:rsidR="002A085C" w:rsidRDefault="002A085C" w:rsidP="002A085C">
      <w:pPr>
        <w:pStyle w:val="NormalBodyText"/>
      </w:pPr>
      <w:r>
        <w:t>International Myeloma Foundation</w:t>
      </w:r>
    </w:p>
    <w:p w:rsidR="002A085C" w:rsidRDefault="002A085C" w:rsidP="002A085C">
      <w:pPr>
        <w:pStyle w:val="NormalBodyText"/>
      </w:pPr>
      <w:r>
        <w:t>Cystic Fibrosis.com</w:t>
      </w:r>
    </w:p>
    <w:p w:rsidR="002A085C" w:rsidRDefault="002A085C" w:rsidP="002A085C">
      <w:pPr>
        <w:pStyle w:val="NormalBodyText"/>
      </w:pPr>
      <w:r>
        <w:t>Postgraduate Institute for Medicine</w:t>
      </w:r>
    </w:p>
    <w:p w:rsidR="002A085C" w:rsidRDefault="002A085C" w:rsidP="002A085C">
      <w:pPr>
        <w:pStyle w:val="NormalBodyText"/>
      </w:pPr>
      <w:r>
        <w:lastRenderedPageBreak/>
        <w:t>USF Health</w:t>
      </w:r>
    </w:p>
    <w:p w:rsidR="002A085C" w:rsidRDefault="002A085C" w:rsidP="002A085C">
      <w:pPr>
        <w:pStyle w:val="NormalBodyText"/>
      </w:pPr>
      <w:r>
        <w:t xml:space="preserve">Annenberg Center for Health Sciences </w:t>
      </w:r>
    </w:p>
    <w:p w:rsidR="002A085C" w:rsidRDefault="002A085C" w:rsidP="002A085C">
      <w:pPr>
        <w:pStyle w:val="NormalBodyText"/>
      </w:pPr>
      <w:r>
        <w:t>Lupus Foundation of America</w:t>
      </w:r>
    </w:p>
    <w:p w:rsidR="00B534C8" w:rsidRDefault="00B534C8">
      <w:pPr>
        <w:pStyle w:val="NormalBodyText"/>
      </w:pPr>
    </w:p>
    <w:p w:rsidR="004D6BB1" w:rsidRDefault="004D6BB1">
      <w:pPr>
        <w:pStyle w:val="NormalBodyText"/>
        <w:sectPr w:rsidR="004D6BB1" w:rsidSect="00B534C8">
          <w:type w:val="continuous"/>
          <w:pgSz w:w="12240" w:h="15840"/>
          <w:pgMar w:top="1440" w:right="1080" w:bottom="1440" w:left="1440" w:header="720" w:footer="720" w:gutter="0"/>
          <w:cols w:num="2" w:space="720"/>
          <w:titlePg/>
          <w:docGrid w:linePitch="360"/>
        </w:sectPr>
      </w:pPr>
    </w:p>
    <w:p w:rsidR="002A085C" w:rsidRPr="004D6BB1" w:rsidRDefault="004D6BB1">
      <w:pPr>
        <w:pStyle w:val="NormalBodyText"/>
        <w:rPr>
          <w:b/>
        </w:rPr>
      </w:pPr>
      <w:r>
        <w:lastRenderedPageBreak/>
        <w:t xml:space="preserve">                                                                     </w:t>
      </w:r>
    </w:p>
    <w:sectPr w:rsidR="002A085C" w:rsidRPr="004D6BB1" w:rsidSect="00B534C8">
      <w:type w:val="continuous"/>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8F6" w:rsidRDefault="00DD68F6">
      <w:pPr>
        <w:spacing w:line="240" w:lineRule="auto"/>
      </w:pPr>
      <w:r>
        <w:separator/>
      </w:r>
    </w:p>
  </w:endnote>
  <w:endnote w:type="continuationSeparator" w:id="0">
    <w:p w:rsidR="00DD68F6" w:rsidRDefault="00DD6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8F6" w:rsidRDefault="00DD68F6">
      <w:pPr>
        <w:spacing w:line="240" w:lineRule="auto"/>
      </w:pPr>
      <w:r>
        <w:separator/>
      </w:r>
    </w:p>
  </w:footnote>
  <w:footnote w:type="continuationSeparator" w:id="0">
    <w:p w:rsidR="00DD68F6" w:rsidRDefault="00DD68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C0E" w:rsidRDefault="00DD68F6">
    <w:pPr>
      <w:pStyle w:val="YourName"/>
    </w:pPr>
    <w:sdt>
      <w:sdtPr>
        <w:alias w:val="Author"/>
        <w:id w:val="25244219"/>
        <w:dataBinding w:prefixMappings="xmlns:ns0='http://purl.org/dc/elements/1.1/' xmlns:ns1='http://schemas.openxmlformats.org/package/2006/metadata/core-properties' " w:xpath="/ns1:coreProperties[1]/ns0:creator[1]" w:storeItemID="{6C3C8BC8-F283-45AE-878A-BAB7291924A1}"/>
        <w:text/>
      </w:sdtPr>
      <w:sdtEndPr/>
      <w:sdtContent>
        <w:r w:rsidR="007A5D71">
          <w:t>nina l. taylor</w:t>
        </w:r>
      </w:sdtContent>
    </w:sdt>
    <w:r w:rsidR="000F6229">
      <w:tab/>
      <w:t xml:space="preserve">Page </w:t>
    </w:r>
    <w:r w:rsidR="000F6229">
      <w:fldChar w:fldCharType="begin"/>
    </w:r>
    <w:r w:rsidR="000F6229">
      <w:instrText xml:space="preserve"> PAGE   \* MERGEFORMAT </w:instrText>
    </w:r>
    <w:r w:rsidR="000F6229">
      <w:fldChar w:fldCharType="separate"/>
    </w:r>
    <w:r w:rsidR="0097348B">
      <w:rPr>
        <w:noProof/>
      </w:rPr>
      <w:t>2</w:t>
    </w:r>
    <w:r w:rsidR="000F622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86087BA"/>
    <w:lvl w:ilvl="0">
      <w:start w:val="1"/>
      <w:numFmt w:val="decimal"/>
      <w:lvlText w:val="%1."/>
      <w:lvlJc w:val="left"/>
      <w:pPr>
        <w:tabs>
          <w:tab w:val="num" w:pos="720"/>
        </w:tabs>
        <w:ind w:left="720" w:hanging="360"/>
      </w:pPr>
    </w:lvl>
  </w:abstractNum>
  <w:abstractNum w:abstractNumId="1">
    <w:nsid w:val="FFFFFF83"/>
    <w:multiLevelType w:val="singleLevel"/>
    <w:tmpl w:val="82BE303C"/>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314A5C4E"/>
    <w:lvl w:ilvl="0">
      <w:start w:val="1"/>
      <w:numFmt w:val="decimal"/>
      <w:lvlText w:val="%1."/>
      <w:lvlJc w:val="left"/>
      <w:pPr>
        <w:tabs>
          <w:tab w:val="num" w:pos="360"/>
        </w:tabs>
        <w:ind w:left="360" w:hanging="360"/>
      </w:pPr>
    </w:lvl>
  </w:abstractNum>
  <w:abstractNum w:abstractNumId="3">
    <w:nsid w:val="FFFFFF89"/>
    <w:multiLevelType w:val="singleLevel"/>
    <w:tmpl w:val="E2488D32"/>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71"/>
    <w:rsid w:val="00011222"/>
    <w:rsid w:val="00046CBA"/>
    <w:rsid w:val="000F6229"/>
    <w:rsid w:val="0012496D"/>
    <w:rsid w:val="00156D18"/>
    <w:rsid w:val="00201506"/>
    <w:rsid w:val="002A085C"/>
    <w:rsid w:val="0037608E"/>
    <w:rsid w:val="003A7320"/>
    <w:rsid w:val="003D48F3"/>
    <w:rsid w:val="004002D0"/>
    <w:rsid w:val="00406E87"/>
    <w:rsid w:val="004D6BB1"/>
    <w:rsid w:val="00521C7F"/>
    <w:rsid w:val="00530A10"/>
    <w:rsid w:val="00554BE7"/>
    <w:rsid w:val="007A5D71"/>
    <w:rsid w:val="00890E47"/>
    <w:rsid w:val="00937FDA"/>
    <w:rsid w:val="0097348B"/>
    <w:rsid w:val="009900A6"/>
    <w:rsid w:val="009F6BBA"/>
    <w:rsid w:val="00A316D5"/>
    <w:rsid w:val="00B11265"/>
    <w:rsid w:val="00B44B66"/>
    <w:rsid w:val="00B534C8"/>
    <w:rsid w:val="00BC5CDF"/>
    <w:rsid w:val="00C31C0E"/>
    <w:rsid w:val="00CF3C40"/>
    <w:rsid w:val="00DA57C6"/>
    <w:rsid w:val="00DD68F6"/>
    <w:rsid w:val="00EB2E42"/>
    <w:rsid w:val="00EF632D"/>
    <w:rsid w:val="00FA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sz w:val="16"/>
    </w:rPr>
  </w:style>
  <w:style w:type="paragraph" w:styleId="Footer">
    <w:name w:val="footer"/>
    <w:basedOn w:val="Normal"/>
    <w:link w:val="FooterChar"/>
    <w:uiPriority w:val="99"/>
    <w:semiHidden/>
    <w:unhideWhenUsed/>
    <w:pPr>
      <w:tabs>
        <w:tab w:val="center" w:pos="4680"/>
        <w:tab w:val="right" w:pos="9360"/>
      </w:tabs>
      <w:spacing w:line="240" w:lineRule="auto"/>
    </w:pPr>
  </w:style>
  <w:style w:type="character" w:customStyle="1" w:styleId="FooterChar">
    <w:name w:val="Footer Char"/>
    <w:basedOn w:val="DefaultParagraphFont"/>
    <w:link w:val="Footer"/>
    <w:uiPriority w:val="99"/>
    <w:semiHidden/>
    <w:rPr>
      <w:sz w:val="16"/>
    </w:rPr>
  </w:style>
  <w:style w:type="character" w:styleId="Hyperlink">
    <w:name w:val="Hyperlink"/>
    <w:basedOn w:val="DefaultParagraphFont"/>
    <w:uiPriority w:val="99"/>
    <w:unhideWhenUsed/>
    <w:rsid w:val="004D6B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sz w:val="16"/>
    </w:rPr>
  </w:style>
  <w:style w:type="paragraph" w:styleId="Footer">
    <w:name w:val="footer"/>
    <w:basedOn w:val="Normal"/>
    <w:link w:val="FooterChar"/>
    <w:uiPriority w:val="99"/>
    <w:semiHidden/>
    <w:unhideWhenUsed/>
    <w:pPr>
      <w:tabs>
        <w:tab w:val="center" w:pos="4680"/>
        <w:tab w:val="right" w:pos="9360"/>
      </w:tabs>
      <w:spacing w:line="240" w:lineRule="auto"/>
    </w:pPr>
  </w:style>
  <w:style w:type="character" w:customStyle="1" w:styleId="FooterChar">
    <w:name w:val="Footer Char"/>
    <w:basedOn w:val="DefaultParagraphFont"/>
    <w:link w:val="Footer"/>
    <w:uiPriority w:val="99"/>
    <w:semiHidden/>
    <w:rPr>
      <w:sz w:val="16"/>
    </w:rPr>
  </w:style>
  <w:style w:type="character" w:styleId="Hyperlink">
    <w:name w:val="Hyperlink"/>
    <w:basedOn w:val="DefaultParagraphFont"/>
    <w:uiPriority w:val="99"/>
    <w:unhideWhenUsed/>
    <w:rsid w:val="004D6B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NLTaylor74@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taylor\AppData\Roaming\Microsoft\Templates\Curriculum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F25C7EA9504778ACFDC4CB3B734811"/>
        <w:category>
          <w:name w:val="General"/>
          <w:gallery w:val="placeholder"/>
        </w:category>
        <w:types>
          <w:type w:val="bbPlcHdr"/>
        </w:types>
        <w:behaviors>
          <w:behavior w:val="content"/>
        </w:behaviors>
        <w:guid w:val="{30681021-2636-46F9-AD7C-16C50E392BC6}"/>
      </w:docPartPr>
      <w:docPartBody>
        <w:p w:rsidR="00EA670D" w:rsidRDefault="009C7AAC">
          <w:pPr>
            <w:pStyle w:val="28F25C7EA9504778ACFDC4CB3B734811"/>
          </w:pPr>
          <w:r>
            <w:t>[your name]</w:t>
          </w:r>
        </w:p>
      </w:docPartBody>
    </w:docPart>
    <w:docPart>
      <w:docPartPr>
        <w:name w:val="4F2190079B744A5CAC5142D409ACD6A1"/>
        <w:category>
          <w:name w:val="General"/>
          <w:gallery w:val="placeholder"/>
        </w:category>
        <w:types>
          <w:type w:val="bbPlcHdr"/>
        </w:types>
        <w:behaviors>
          <w:behavior w:val="content"/>
        </w:behaviors>
        <w:guid w:val="{448E25FE-17B8-4DDB-B899-70C8C2DB4511}"/>
      </w:docPartPr>
      <w:docPartBody>
        <w:p w:rsidR="00EA670D" w:rsidRDefault="009C7AAC">
          <w:pPr>
            <w:pStyle w:val="4F2190079B744A5CAC5142D409ACD6A1"/>
          </w:pPr>
          <w:r>
            <w:t>[Pick the Year]</w:t>
          </w:r>
        </w:p>
      </w:docPartBody>
    </w:docPart>
    <w:docPart>
      <w:docPartPr>
        <w:name w:val="875C1D2AB8764C409F995D13C77E30C9"/>
        <w:category>
          <w:name w:val="General"/>
          <w:gallery w:val="placeholder"/>
        </w:category>
        <w:types>
          <w:type w:val="bbPlcHdr"/>
        </w:types>
        <w:behaviors>
          <w:behavior w:val="content"/>
        </w:behaviors>
        <w:guid w:val="{70E06315-744C-43CB-902A-4D171EE35C28}"/>
      </w:docPartPr>
      <w:docPartBody>
        <w:p w:rsidR="00EA670D" w:rsidRDefault="009C7AAC">
          <w:pPr>
            <w:pStyle w:val="875C1D2AB8764C409F995D13C77E30C9"/>
          </w:pPr>
          <w:r>
            <w:t>[Pick the Year]</w:t>
          </w:r>
        </w:p>
      </w:docPartBody>
    </w:docPart>
    <w:docPart>
      <w:docPartPr>
        <w:name w:val="368C10A92FF14DAB88AD4DD20471B0D3"/>
        <w:category>
          <w:name w:val="General"/>
          <w:gallery w:val="placeholder"/>
        </w:category>
        <w:types>
          <w:type w:val="bbPlcHdr"/>
        </w:types>
        <w:behaviors>
          <w:behavior w:val="content"/>
        </w:behaviors>
        <w:guid w:val="{A900B7D2-AB55-46F3-B502-DC3D4D0208FC}"/>
      </w:docPartPr>
      <w:docPartBody>
        <w:p w:rsidR="00EA670D" w:rsidRDefault="009C7AAC">
          <w:pPr>
            <w:pStyle w:val="368C10A92FF14DAB88AD4DD20471B0D3"/>
          </w:pPr>
          <w:r>
            <w:t>[Pick the Year]</w:t>
          </w:r>
        </w:p>
      </w:docPartBody>
    </w:docPart>
    <w:docPart>
      <w:docPartPr>
        <w:name w:val="E16AA0CD2DBC4994B0D56B02908AC47C"/>
        <w:category>
          <w:name w:val="General"/>
          <w:gallery w:val="placeholder"/>
        </w:category>
        <w:types>
          <w:type w:val="bbPlcHdr"/>
        </w:types>
        <w:behaviors>
          <w:behavior w:val="content"/>
        </w:behaviors>
        <w:guid w:val="{A9211A82-EE53-45B4-96E5-804B9037A56E}"/>
      </w:docPartPr>
      <w:docPartBody>
        <w:p w:rsidR="00EA670D" w:rsidRDefault="009C7AAC">
          <w:pPr>
            <w:pStyle w:val="E16AA0CD2DBC4994B0D56B02908AC47C"/>
          </w:pPr>
          <w:r>
            <w:t>[Pick the Year]</w:t>
          </w:r>
        </w:p>
      </w:docPartBody>
    </w:docPart>
    <w:docPart>
      <w:docPartPr>
        <w:name w:val="7F1B5111DD684C9D8D811ACCA6F908AF"/>
        <w:category>
          <w:name w:val="General"/>
          <w:gallery w:val="placeholder"/>
        </w:category>
        <w:types>
          <w:type w:val="bbPlcHdr"/>
        </w:types>
        <w:behaviors>
          <w:behavior w:val="content"/>
        </w:behaviors>
        <w:guid w:val="{FF831B6A-E8E6-4E62-AF3F-A4E614AB26C3}"/>
      </w:docPartPr>
      <w:docPartBody>
        <w:p w:rsidR="00EA670D" w:rsidRDefault="009C7AAC">
          <w:pPr>
            <w:pStyle w:val="7F1B5111DD684C9D8D811ACCA6F908AF"/>
          </w:pPr>
          <w:r>
            <w:t>[Pick the Year</w:t>
          </w:r>
        </w:p>
      </w:docPartBody>
    </w:docPart>
    <w:docPart>
      <w:docPartPr>
        <w:name w:val="4FF19469640542028D8B6312B8291B85"/>
        <w:category>
          <w:name w:val="General"/>
          <w:gallery w:val="placeholder"/>
        </w:category>
        <w:types>
          <w:type w:val="bbPlcHdr"/>
        </w:types>
        <w:behaviors>
          <w:behavior w:val="content"/>
        </w:behaviors>
        <w:guid w:val="{EC9D52A7-328A-4FA4-B487-785507CE4E43}"/>
      </w:docPartPr>
      <w:docPartBody>
        <w:p w:rsidR="00EA670D" w:rsidRDefault="009C7AAC">
          <w:pPr>
            <w:pStyle w:val="4FF19469640542028D8B6312B8291B85"/>
          </w:pPr>
          <w:r>
            <w:t>[Pick the Year]</w:t>
          </w:r>
        </w:p>
      </w:docPartBody>
    </w:docPart>
    <w:docPart>
      <w:docPartPr>
        <w:name w:val="AAF2E6A5D6C44A1EBB3E2113E33D7C26"/>
        <w:category>
          <w:name w:val="General"/>
          <w:gallery w:val="placeholder"/>
        </w:category>
        <w:types>
          <w:type w:val="bbPlcHdr"/>
        </w:types>
        <w:behaviors>
          <w:behavior w:val="content"/>
        </w:behaviors>
        <w:guid w:val="{C80C8A40-FBDD-4F83-A26A-4E34C12A1F6E}"/>
      </w:docPartPr>
      <w:docPartBody>
        <w:p w:rsidR="00EA670D" w:rsidRDefault="009C7AAC">
          <w:pPr>
            <w:pStyle w:val="AAF2E6A5D6C44A1EBB3E2113E33D7C26"/>
          </w:pPr>
          <w:r>
            <w:t>[Start Date]</w:t>
          </w:r>
        </w:p>
      </w:docPartBody>
    </w:docPart>
    <w:docPart>
      <w:docPartPr>
        <w:name w:val="18E7541BEB704485AA38F08749CC65FE"/>
        <w:category>
          <w:name w:val="General"/>
          <w:gallery w:val="placeholder"/>
        </w:category>
        <w:types>
          <w:type w:val="bbPlcHdr"/>
        </w:types>
        <w:behaviors>
          <w:behavior w:val="content"/>
        </w:behaviors>
        <w:guid w:val="{2DB84B48-69B9-4383-8720-003D15F07534}"/>
      </w:docPartPr>
      <w:docPartBody>
        <w:p w:rsidR="00EA670D" w:rsidRDefault="009C7AAC">
          <w:pPr>
            <w:pStyle w:val="18E7541BEB704485AA38F08749CC65FE"/>
          </w:pPr>
          <w:r>
            <w:t>[End Date]</w:t>
          </w:r>
        </w:p>
      </w:docPartBody>
    </w:docPart>
    <w:docPart>
      <w:docPartPr>
        <w:name w:val="2FB9D91EED9B4014B79077482947421C"/>
        <w:category>
          <w:name w:val="General"/>
          <w:gallery w:val="placeholder"/>
        </w:category>
        <w:types>
          <w:type w:val="bbPlcHdr"/>
        </w:types>
        <w:behaviors>
          <w:behavior w:val="content"/>
        </w:behaviors>
        <w:guid w:val="{3BF6FC84-8A8E-43D6-BFD7-51397C5D6E4F}"/>
      </w:docPartPr>
      <w:docPartBody>
        <w:p w:rsidR="00EA670D" w:rsidRDefault="009C7AAC">
          <w:pPr>
            <w:pStyle w:val="2FB9D91EED9B4014B79077482947421C"/>
          </w:pPr>
          <w:r>
            <w:t>[Start Date]</w:t>
          </w:r>
        </w:p>
      </w:docPartBody>
    </w:docPart>
    <w:docPart>
      <w:docPartPr>
        <w:name w:val="8B07CF29DD5943D8B2F1C2DEC66EA468"/>
        <w:category>
          <w:name w:val="General"/>
          <w:gallery w:val="placeholder"/>
        </w:category>
        <w:types>
          <w:type w:val="bbPlcHdr"/>
        </w:types>
        <w:behaviors>
          <w:behavior w:val="content"/>
        </w:behaviors>
        <w:guid w:val="{CE9FD520-0A1F-4B47-897A-A6B7B7328CDC}"/>
      </w:docPartPr>
      <w:docPartBody>
        <w:p w:rsidR="00EA670D" w:rsidRDefault="009C7AAC">
          <w:pPr>
            <w:pStyle w:val="8B07CF29DD5943D8B2F1C2DEC66EA468"/>
          </w:pPr>
          <w:r>
            <w:t>[End Date]</w:t>
          </w:r>
        </w:p>
      </w:docPartBody>
    </w:docPart>
    <w:docPart>
      <w:docPartPr>
        <w:name w:val="CBF918E4AC1B4C5F93084E26D708155F"/>
        <w:category>
          <w:name w:val="General"/>
          <w:gallery w:val="placeholder"/>
        </w:category>
        <w:types>
          <w:type w:val="bbPlcHdr"/>
        </w:types>
        <w:behaviors>
          <w:behavior w:val="content"/>
        </w:behaviors>
        <w:guid w:val="{83387EC4-0973-471C-95B4-EC4630BEBD7E}"/>
      </w:docPartPr>
      <w:docPartBody>
        <w:p w:rsidR="00EA670D" w:rsidRDefault="009C7AAC">
          <w:pPr>
            <w:pStyle w:val="CBF918E4AC1B4C5F93084E26D708155F"/>
          </w:pPr>
          <w:r>
            <w:t>[Pick the Year</w:t>
          </w:r>
        </w:p>
      </w:docPartBody>
    </w:docPart>
    <w:docPart>
      <w:docPartPr>
        <w:name w:val="DA598F0AE0BD4EB39E00009F16EB996F"/>
        <w:category>
          <w:name w:val="General"/>
          <w:gallery w:val="placeholder"/>
        </w:category>
        <w:types>
          <w:type w:val="bbPlcHdr"/>
        </w:types>
        <w:behaviors>
          <w:behavior w:val="content"/>
        </w:behaviors>
        <w:guid w:val="{0918D141-BD60-44EF-B1CC-A4D9F036E540}"/>
      </w:docPartPr>
      <w:docPartBody>
        <w:p w:rsidR="00EA670D" w:rsidRDefault="009C7AAC">
          <w:pPr>
            <w:pStyle w:val="DA598F0AE0BD4EB39E00009F16EB996F"/>
          </w:pPr>
          <w:r>
            <w:t>[Pick the Year]</w:t>
          </w:r>
        </w:p>
      </w:docPartBody>
    </w:docPart>
    <w:docPart>
      <w:docPartPr>
        <w:name w:val="3189ED049D4B4D3898074C4B7E5A2F41"/>
        <w:category>
          <w:name w:val="General"/>
          <w:gallery w:val="placeholder"/>
        </w:category>
        <w:types>
          <w:type w:val="bbPlcHdr"/>
        </w:types>
        <w:behaviors>
          <w:behavior w:val="content"/>
        </w:behaviors>
        <w:guid w:val="{C80493A7-A801-4656-9837-505C753C6108}"/>
      </w:docPartPr>
      <w:docPartBody>
        <w:p w:rsidR="00EA670D" w:rsidRDefault="009C1481" w:rsidP="009C1481">
          <w:pPr>
            <w:pStyle w:val="3189ED049D4B4D3898074C4B7E5A2F41"/>
          </w:pPr>
          <w:r>
            <w:t>[Pick the Year]</w:t>
          </w:r>
        </w:p>
      </w:docPartBody>
    </w:docPart>
    <w:docPart>
      <w:docPartPr>
        <w:name w:val="C330571B76E6455DAC065510D8BFB3DA"/>
        <w:category>
          <w:name w:val="General"/>
          <w:gallery w:val="placeholder"/>
        </w:category>
        <w:types>
          <w:type w:val="bbPlcHdr"/>
        </w:types>
        <w:behaviors>
          <w:behavior w:val="content"/>
        </w:behaviors>
        <w:guid w:val="{4BBA1321-CD73-4200-8DA0-D7A97E37CC39}"/>
      </w:docPartPr>
      <w:docPartBody>
        <w:p w:rsidR="00EA670D" w:rsidRDefault="009C1481" w:rsidP="009C1481">
          <w:pPr>
            <w:pStyle w:val="C330571B76E6455DAC065510D8BFB3DA"/>
          </w:pPr>
          <w:r>
            <w:t>[Pick the Year]</w:t>
          </w:r>
        </w:p>
      </w:docPartBody>
    </w:docPart>
    <w:docPart>
      <w:docPartPr>
        <w:name w:val="F2E4AF6B3AE449029DBD7D6A6F27BAFA"/>
        <w:category>
          <w:name w:val="General"/>
          <w:gallery w:val="placeholder"/>
        </w:category>
        <w:types>
          <w:type w:val="bbPlcHdr"/>
        </w:types>
        <w:behaviors>
          <w:behavior w:val="content"/>
        </w:behaviors>
        <w:guid w:val="{35D63E1E-2A6D-4FC9-BF98-0DEB3245FE21}"/>
      </w:docPartPr>
      <w:docPartBody>
        <w:p w:rsidR="00EA670D" w:rsidRDefault="009C1481" w:rsidP="009C1481">
          <w:pPr>
            <w:pStyle w:val="F2E4AF6B3AE449029DBD7D6A6F27BAFA"/>
          </w:pPr>
          <w:r>
            <w:t>[Pick the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481"/>
    <w:rsid w:val="00535C61"/>
    <w:rsid w:val="006F2071"/>
    <w:rsid w:val="00710199"/>
    <w:rsid w:val="009C1481"/>
    <w:rsid w:val="009C7AAC"/>
    <w:rsid w:val="00A17401"/>
    <w:rsid w:val="00A33F1E"/>
    <w:rsid w:val="00EA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25C7EA9504778ACFDC4CB3B734811">
    <w:name w:val="28F25C7EA9504778ACFDC4CB3B734811"/>
  </w:style>
  <w:style w:type="paragraph" w:customStyle="1" w:styleId="94CDA050CC764A19AD055A060A698D81">
    <w:name w:val="94CDA050CC764A19AD055A060A698D81"/>
  </w:style>
  <w:style w:type="paragraph" w:customStyle="1" w:styleId="D581B0CB376A4C328D19D223BDEA8E70">
    <w:name w:val="D581B0CB376A4C328D19D223BDEA8E70"/>
  </w:style>
  <w:style w:type="paragraph" w:customStyle="1" w:styleId="1AA5F951FA6C41B7803BAFA523340924">
    <w:name w:val="1AA5F951FA6C41B7803BAFA523340924"/>
  </w:style>
  <w:style w:type="paragraph" w:customStyle="1" w:styleId="D703FDAB255E4D1D9DB1C05B2512C447">
    <w:name w:val="D703FDAB255E4D1D9DB1C05B2512C447"/>
  </w:style>
  <w:style w:type="paragraph" w:customStyle="1" w:styleId="CD426682D98E492E8C3DE493E1E4123D">
    <w:name w:val="CD426682D98E492E8C3DE493E1E4123D"/>
  </w:style>
  <w:style w:type="paragraph" w:customStyle="1" w:styleId="BDE694450585455C8E19126C105D7C8D">
    <w:name w:val="BDE694450585455C8E19126C105D7C8D"/>
  </w:style>
  <w:style w:type="paragraph" w:customStyle="1" w:styleId="4F2190079B744A5CAC5142D409ACD6A1">
    <w:name w:val="4F2190079B744A5CAC5142D409ACD6A1"/>
  </w:style>
  <w:style w:type="paragraph" w:customStyle="1" w:styleId="06AF240C637943E8933DF5ADAF66BDE9">
    <w:name w:val="06AF240C637943E8933DF5ADAF66BDE9"/>
  </w:style>
  <w:style w:type="paragraph" w:customStyle="1" w:styleId="190152F338D34D0ABB9D714D850EBDBF">
    <w:name w:val="190152F338D34D0ABB9D714D850EBDBF"/>
  </w:style>
  <w:style w:type="paragraph" w:customStyle="1" w:styleId="A6FE8C345F6B4F6787571C09CAEA53E2">
    <w:name w:val="A6FE8C345F6B4F6787571C09CAEA53E2"/>
  </w:style>
  <w:style w:type="paragraph" w:customStyle="1" w:styleId="E97169DBA430490789F568D790A02B6F">
    <w:name w:val="E97169DBA430490789F568D790A02B6F"/>
  </w:style>
  <w:style w:type="paragraph" w:customStyle="1" w:styleId="875C1D2AB8764C409F995D13C77E30C9">
    <w:name w:val="875C1D2AB8764C409F995D13C77E30C9"/>
  </w:style>
  <w:style w:type="paragraph" w:customStyle="1" w:styleId="CA8B8ACCE7DC49638792593E59EEC36B">
    <w:name w:val="CA8B8ACCE7DC49638792593E59EEC36B"/>
  </w:style>
  <w:style w:type="paragraph" w:customStyle="1" w:styleId="802D04AE44A54FDCAD055951566BAF95">
    <w:name w:val="802D04AE44A54FDCAD055951566BAF95"/>
  </w:style>
  <w:style w:type="paragraph" w:customStyle="1" w:styleId="01FD6F9365FB4F97A1026783BDE0D3AA">
    <w:name w:val="01FD6F9365FB4F97A1026783BDE0D3AA"/>
  </w:style>
  <w:style w:type="paragraph" w:customStyle="1" w:styleId="C24F830F9B4645999CE94815C1E788B7">
    <w:name w:val="C24F830F9B4645999CE94815C1E788B7"/>
  </w:style>
  <w:style w:type="paragraph" w:customStyle="1" w:styleId="02C5C794320945B4A6AF6F0F750A5F8C">
    <w:name w:val="02C5C794320945B4A6AF6F0F750A5F8C"/>
  </w:style>
  <w:style w:type="paragraph" w:customStyle="1" w:styleId="B3C73C14AAC04C8FB6E6058F2C85BE5F">
    <w:name w:val="B3C73C14AAC04C8FB6E6058F2C85BE5F"/>
  </w:style>
  <w:style w:type="paragraph" w:customStyle="1" w:styleId="5B8989A5D8EA4FADA93214C84EF3AB75">
    <w:name w:val="5B8989A5D8EA4FADA93214C84EF3AB75"/>
  </w:style>
  <w:style w:type="paragraph" w:customStyle="1" w:styleId="E7D5C6E0CCC149798B4709FA81F49F85">
    <w:name w:val="E7D5C6E0CCC149798B4709FA81F49F85"/>
  </w:style>
  <w:style w:type="paragraph" w:customStyle="1" w:styleId="6D7ECF47F3DA44C78B9B018B41EE48E6">
    <w:name w:val="6D7ECF47F3DA44C78B9B018B41EE48E6"/>
  </w:style>
  <w:style w:type="paragraph" w:customStyle="1" w:styleId="2E991060926844D198B055E523346BE3">
    <w:name w:val="2E991060926844D198B055E523346BE3"/>
  </w:style>
  <w:style w:type="paragraph" w:customStyle="1" w:styleId="F6E0777E722B46F4822BDFA45783D415">
    <w:name w:val="F6E0777E722B46F4822BDFA45783D415"/>
  </w:style>
  <w:style w:type="paragraph" w:customStyle="1" w:styleId="A44A68EB09954F44BB538244644D8EE8">
    <w:name w:val="A44A68EB09954F44BB538244644D8EE8"/>
  </w:style>
  <w:style w:type="paragraph" w:customStyle="1" w:styleId="28F362F7247F48FE9828C9B426C05F6E">
    <w:name w:val="28F362F7247F48FE9828C9B426C05F6E"/>
  </w:style>
  <w:style w:type="paragraph" w:customStyle="1" w:styleId="5512A9CDFA904A2E91DB02136CA7B52C">
    <w:name w:val="5512A9CDFA904A2E91DB02136CA7B52C"/>
  </w:style>
  <w:style w:type="paragraph" w:customStyle="1" w:styleId="BC84FF532ACC408182EB36075FDB67B3">
    <w:name w:val="BC84FF532ACC408182EB36075FDB67B3"/>
  </w:style>
  <w:style w:type="paragraph" w:customStyle="1" w:styleId="E2663FE501334CD88750DDA794ECC5DC">
    <w:name w:val="E2663FE501334CD88750DDA794ECC5DC"/>
  </w:style>
  <w:style w:type="paragraph" w:customStyle="1" w:styleId="9673CEE85AC34E22B8ED89C5F7BB1998">
    <w:name w:val="9673CEE85AC34E22B8ED89C5F7BB1998"/>
  </w:style>
  <w:style w:type="paragraph" w:customStyle="1" w:styleId="A779D8C1B1E74B97B41A38D8267AF73E">
    <w:name w:val="A779D8C1B1E74B97B41A38D8267AF73E"/>
  </w:style>
  <w:style w:type="paragraph" w:customStyle="1" w:styleId="368C10A92FF14DAB88AD4DD20471B0D3">
    <w:name w:val="368C10A92FF14DAB88AD4DD20471B0D3"/>
  </w:style>
  <w:style w:type="paragraph" w:customStyle="1" w:styleId="52BE66E9E1B344E39CC0FE336AA6FB7B">
    <w:name w:val="52BE66E9E1B344E39CC0FE336AA6FB7B"/>
  </w:style>
  <w:style w:type="paragraph" w:customStyle="1" w:styleId="A7B78D1676764B788D4FC6E4856F5229">
    <w:name w:val="A7B78D1676764B788D4FC6E4856F5229"/>
  </w:style>
  <w:style w:type="paragraph" w:customStyle="1" w:styleId="E16AA0CD2DBC4994B0D56B02908AC47C">
    <w:name w:val="E16AA0CD2DBC4994B0D56B02908AC47C"/>
  </w:style>
  <w:style w:type="paragraph" w:customStyle="1" w:styleId="F9A9BB8D0C8849A5911C32FAE5A442A9">
    <w:name w:val="F9A9BB8D0C8849A5911C32FAE5A442A9"/>
  </w:style>
  <w:style w:type="paragraph" w:customStyle="1" w:styleId="A3929295CF424B14A9437C859F5EF30E">
    <w:name w:val="A3929295CF424B14A9437C859F5EF30E"/>
  </w:style>
  <w:style w:type="paragraph" w:customStyle="1" w:styleId="7F1B5111DD684C9D8D811ACCA6F908AF">
    <w:name w:val="7F1B5111DD684C9D8D811ACCA6F908AF"/>
  </w:style>
  <w:style w:type="paragraph" w:customStyle="1" w:styleId="4E4E7E021634421EA4003E426F349BE5">
    <w:name w:val="4E4E7E021634421EA4003E426F349BE5"/>
  </w:style>
  <w:style w:type="paragraph" w:customStyle="1" w:styleId="CB5477FBEA7840058AE085BBC0DDDAAC">
    <w:name w:val="CB5477FBEA7840058AE085BBC0DDDAAC"/>
  </w:style>
  <w:style w:type="paragraph" w:customStyle="1" w:styleId="4FF19469640542028D8B6312B8291B85">
    <w:name w:val="4FF19469640542028D8B6312B8291B85"/>
  </w:style>
  <w:style w:type="paragraph" w:customStyle="1" w:styleId="C6406DAAD0BE4043B961DFDDE70426D0">
    <w:name w:val="C6406DAAD0BE4043B961DFDDE70426D0"/>
  </w:style>
  <w:style w:type="paragraph" w:customStyle="1" w:styleId="3EDC18A125C941478300E96DEF12CB0B">
    <w:name w:val="3EDC18A125C941478300E96DEF12CB0B"/>
  </w:style>
  <w:style w:type="paragraph" w:customStyle="1" w:styleId="C636493158E04F7DB7126143138D6F4D">
    <w:name w:val="C636493158E04F7DB7126143138D6F4D"/>
  </w:style>
  <w:style w:type="paragraph" w:customStyle="1" w:styleId="AAF2E6A5D6C44A1EBB3E2113E33D7C26">
    <w:name w:val="AAF2E6A5D6C44A1EBB3E2113E33D7C26"/>
  </w:style>
  <w:style w:type="paragraph" w:customStyle="1" w:styleId="18E7541BEB704485AA38F08749CC65FE">
    <w:name w:val="18E7541BEB704485AA38F08749CC65FE"/>
  </w:style>
  <w:style w:type="paragraph" w:customStyle="1" w:styleId="422A71C3F0C042FDAAB2782B47011E7F">
    <w:name w:val="422A71C3F0C042FDAAB2782B47011E7F"/>
  </w:style>
  <w:style w:type="paragraph" w:customStyle="1" w:styleId="8D1CA9009C84444B94174E4D3B8FE23B">
    <w:name w:val="8D1CA9009C84444B94174E4D3B8FE23B"/>
  </w:style>
  <w:style w:type="paragraph" w:customStyle="1" w:styleId="A335FDFDBB1341C587221FE4D319CE62">
    <w:name w:val="A335FDFDBB1341C587221FE4D319CE62"/>
  </w:style>
  <w:style w:type="paragraph" w:customStyle="1" w:styleId="2FB9D91EED9B4014B79077482947421C">
    <w:name w:val="2FB9D91EED9B4014B79077482947421C"/>
  </w:style>
  <w:style w:type="paragraph" w:customStyle="1" w:styleId="8B07CF29DD5943D8B2F1C2DEC66EA468">
    <w:name w:val="8B07CF29DD5943D8B2F1C2DEC66EA468"/>
  </w:style>
  <w:style w:type="paragraph" w:customStyle="1" w:styleId="67325F11302540EFAEA197D5CE91BE72">
    <w:name w:val="67325F11302540EFAEA197D5CE91BE72"/>
  </w:style>
  <w:style w:type="paragraph" w:customStyle="1" w:styleId="CFBA1B48E71647009C199060D8BCC63F">
    <w:name w:val="CFBA1B48E71647009C199060D8BCC63F"/>
  </w:style>
  <w:style w:type="paragraph" w:customStyle="1" w:styleId="99610BA04E3B46368D67B6DA9B464D7E">
    <w:name w:val="99610BA04E3B46368D67B6DA9B464D7E"/>
  </w:style>
  <w:style w:type="paragraph" w:customStyle="1" w:styleId="CBF918E4AC1B4C5F93084E26D708155F">
    <w:name w:val="CBF918E4AC1B4C5F93084E26D708155F"/>
  </w:style>
  <w:style w:type="paragraph" w:customStyle="1" w:styleId="7511C184990742DA97682E2AB7A445EA">
    <w:name w:val="7511C184990742DA97682E2AB7A445EA"/>
  </w:style>
  <w:style w:type="paragraph" w:customStyle="1" w:styleId="D7016C0B738E43CAA47410371CA19B3E">
    <w:name w:val="D7016C0B738E43CAA47410371CA19B3E"/>
  </w:style>
  <w:style w:type="paragraph" w:customStyle="1" w:styleId="1E4982D936734CDA946ECD2918475B57">
    <w:name w:val="1E4982D936734CDA946ECD2918475B57"/>
  </w:style>
  <w:style w:type="paragraph" w:customStyle="1" w:styleId="DA598F0AE0BD4EB39E00009F16EB996F">
    <w:name w:val="DA598F0AE0BD4EB39E00009F16EB996F"/>
  </w:style>
  <w:style w:type="paragraph" w:customStyle="1" w:styleId="E85AD544A96B4EAEB89B126893163437">
    <w:name w:val="E85AD544A96B4EAEB89B126893163437"/>
  </w:style>
  <w:style w:type="paragraph" w:customStyle="1" w:styleId="FFD35043137A464A8C7DF73903083E22">
    <w:name w:val="FFD35043137A464A8C7DF73903083E22"/>
  </w:style>
  <w:style w:type="paragraph" w:customStyle="1" w:styleId="50A760A88AC14DC593D9C4164627D412">
    <w:name w:val="50A760A88AC14DC593D9C4164627D412"/>
  </w:style>
  <w:style w:type="paragraph" w:customStyle="1" w:styleId="00BB222A1C2F4E348841C7B130C4326D">
    <w:name w:val="00BB222A1C2F4E348841C7B130C4326D"/>
  </w:style>
  <w:style w:type="paragraph" w:customStyle="1" w:styleId="61A7E84CF7B04534AF0A18C2F9F46693">
    <w:name w:val="61A7E84CF7B04534AF0A18C2F9F46693"/>
  </w:style>
  <w:style w:type="paragraph" w:customStyle="1" w:styleId="24B404D185254E54A5E23C495441EDD9">
    <w:name w:val="24B404D185254E54A5E23C495441EDD9"/>
  </w:style>
  <w:style w:type="paragraph" w:customStyle="1" w:styleId="E83CF4EAEC974AB087F84A01C463D24D">
    <w:name w:val="E83CF4EAEC974AB087F84A01C463D24D"/>
  </w:style>
  <w:style w:type="paragraph" w:customStyle="1" w:styleId="A130BB83A58F4198B7EA05D072693092">
    <w:name w:val="A130BB83A58F4198B7EA05D072693092"/>
  </w:style>
  <w:style w:type="paragraph" w:customStyle="1" w:styleId="15766E6088E7467985F0693389A64464">
    <w:name w:val="15766E6088E7467985F0693389A64464"/>
  </w:style>
  <w:style w:type="paragraph" w:customStyle="1" w:styleId="AC1A1CB7C8D04D2ABCC939EAF66FFDE1">
    <w:name w:val="AC1A1CB7C8D04D2ABCC939EAF66FFDE1"/>
  </w:style>
  <w:style w:type="paragraph" w:customStyle="1" w:styleId="3093122DFC3C4BA4B3BADCA34C18739A">
    <w:name w:val="3093122DFC3C4BA4B3BADCA34C18739A"/>
  </w:style>
  <w:style w:type="paragraph" w:customStyle="1" w:styleId="57051A28296F40BCAC38D26506AB51D2">
    <w:name w:val="57051A28296F40BCAC38D26506AB51D2"/>
  </w:style>
  <w:style w:type="paragraph" w:customStyle="1" w:styleId="85A04F463EE843509E29B6BE2CF4297D">
    <w:name w:val="85A04F463EE843509E29B6BE2CF4297D"/>
  </w:style>
  <w:style w:type="paragraph" w:customStyle="1" w:styleId="262122D6892B44FEA01DF576882F576D">
    <w:name w:val="262122D6892B44FEA01DF576882F576D"/>
  </w:style>
  <w:style w:type="paragraph" w:customStyle="1" w:styleId="1B82F4D010A64997845992B02A1CAB16">
    <w:name w:val="1B82F4D010A64997845992B02A1CAB16"/>
  </w:style>
  <w:style w:type="paragraph" w:customStyle="1" w:styleId="10A15942B2014EBF9AC1F4CC68A5A36A">
    <w:name w:val="10A15942B2014EBF9AC1F4CC68A5A36A"/>
  </w:style>
  <w:style w:type="paragraph" w:customStyle="1" w:styleId="3189ED049D4B4D3898074C4B7E5A2F41">
    <w:name w:val="3189ED049D4B4D3898074C4B7E5A2F41"/>
    <w:rsid w:val="009C1481"/>
  </w:style>
  <w:style w:type="paragraph" w:customStyle="1" w:styleId="C330571B76E6455DAC065510D8BFB3DA">
    <w:name w:val="C330571B76E6455DAC065510D8BFB3DA"/>
    <w:rsid w:val="009C1481"/>
  </w:style>
  <w:style w:type="paragraph" w:customStyle="1" w:styleId="E30F4FE73D5C4FC691216788ABA9D0E5">
    <w:name w:val="E30F4FE73D5C4FC691216788ABA9D0E5"/>
    <w:rsid w:val="009C1481"/>
  </w:style>
  <w:style w:type="paragraph" w:customStyle="1" w:styleId="548AF95230B64B0786CC340D6283D1DB">
    <w:name w:val="548AF95230B64B0786CC340D6283D1DB"/>
    <w:rsid w:val="009C1481"/>
  </w:style>
  <w:style w:type="paragraph" w:customStyle="1" w:styleId="8EED3073C1FE40BCAA945EEB92597B69">
    <w:name w:val="8EED3073C1FE40BCAA945EEB92597B69"/>
    <w:rsid w:val="009C1481"/>
  </w:style>
  <w:style w:type="paragraph" w:customStyle="1" w:styleId="F2E4AF6B3AE449029DBD7D6A6F27BAFA">
    <w:name w:val="F2E4AF6B3AE449029DBD7D6A6F27BAFA"/>
    <w:rsid w:val="009C14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25C7EA9504778ACFDC4CB3B734811">
    <w:name w:val="28F25C7EA9504778ACFDC4CB3B734811"/>
  </w:style>
  <w:style w:type="paragraph" w:customStyle="1" w:styleId="94CDA050CC764A19AD055A060A698D81">
    <w:name w:val="94CDA050CC764A19AD055A060A698D81"/>
  </w:style>
  <w:style w:type="paragraph" w:customStyle="1" w:styleId="D581B0CB376A4C328D19D223BDEA8E70">
    <w:name w:val="D581B0CB376A4C328D19D223BDEA8E70"/>
  </w:style>
  <w:style w:type="paragraph" w:customStyle="1" w:styleId="1AA5F951FA6C41B7803BAFA523340924">
    <w:name w:val="1AA5F951FA6C41B7803BAFA523340924"/>
  </w:style>
  <w:style w:type="paragraph" w:customStyle="1" w:styleId="D703FDAB255E4D1D9DB1C05B2512C447">
    <w:name w:val="D703FDAB255E4D1D9DB1C05B2512C447"/>
  </w:style>
  <w:style w:type="paragraph" w:customStyle="1" w:styleId="CD426682D98E492E8C3DE493E1E4123D">
    <w:name w:val="CD426682D98E492E8C3DE493E1E4123D"/>
  </w:style>
  <w:style w:type="paragraph" w:customStyle="1" w:styleId="BDE694450585455C8E19126C105D7C8D">
    <w:name w:val="BDE694450585455C8E19126C105D7C8D"/>
  </w:style>
  <w:style w:type="paragraph" w:customStyle="1" w:styleId="4F2190079B744A5CAC5142D409ACD6A1">
    <w:name w:val="4F2190079B744A5CAC5142D409ACD6A1"/>
  </w:style>
  <w:style w:type="paragraph" w:customStyle="1" w:styleId="06AF240C637943E8933DF5ADAF66BDE9">
    <w:name w:val="06AF240C637943E8933DF5ADAF66BDE9"/>
  </w:style>
  <w:style w:type="paragraph" w:customStyle="1" w:styleId="190152F338D34D0ABB9D714D850EBDBF">
    <w:name w:val="190152F338D34D0ABB9D714D850EBDBF"/>
  </w:style>
  <w:style w:type="paragraph" w:customStyle="1" w:styleId="A6FE8C345F6B4F6787571C09CAEA53E2">
    <w:name w:val="A6FE8C345F6B4F6787571C09CAEA53E2"/>
  </w:style>
  <w:style w:type="paragraph" w:customStyle="1" w:styleId="E97169DBA430490789F568D790A02B6F">
    <w:name w:val="E97169DBA430490789F568D790A02B6F"/>
  </w:style>
  <w:style w:type="paragraph" w:customStyle="1" w:styleId="875C1D2AB8764C409F995D13C77E30C9">
    <w:name w:val="875C1D2AB8764C409F995D13C77E30C9"/>
  </w:style>
  <w:style w:type="paragraph" w:customStyle="1" w:styleId="CA8B8ACCE7DC49638792593E59EEC36B">
    <w:name w:val="CA8B8ACCE7DC49638792593E59EEC36B"/>
  </w:style>
  <w:style w:type="paragraph" w:customStyle="1" w:styleId="802D04AE44A54FDCAD055951566BAF95">
    <w:name w:val="802D04AE44A54FDCAD055951566BAF95"/>
  </w:style>
  <w:style w:type="paragraph" w:customStyle="1" w:styleId="01FD6F9365FB4F97A1026783BDE0D3AA">
    <w:name w:val="01FD6F9365FB4F97A1026783BDE0D3AA"/>
  </w:style>
  <w:style w:type="paragraph" w:customStyle="1" w:styleId="C24F830F9B4645999CE94815C1E788B7">
    <w:name w:val="C24F830F9B4645999CE94815C1E788B7"/>
  </w:style>
  <w:style w:type="paragraph" w:customStyle="1" w:styleId="02C5C794320945B4A6AF6F0F750A5F8C">
    <w:name w:val="02C5C794320945B4A6AF6F0F750A5F8C"/>
  </w:style>
  <w:style w:type="paragraph" w:customStyle="1" w:styleId="B3C73C14AAC04C8FB6E6058F2C85BE5F">
    <w:name w:val="B3C73C14AAC04C8FB6E6058F2C85BE5F"/>
  </w:style>
  <w:style w:type="paragraph" w:customStyle="1" w:styleId="5B8989A5D8EA4FADA93214C84EF3AB75">
    <w:name w:val="5B8989A5D8EA4FADA93214C84EF3AB75"/>
  </w:style>
  <w:style w:type="paragraph" w:customStyle="1" w:styleId="E7D5C6E0CCC149798B4709FA81F49F85">
    <w:name w:val="E7D5C6E0CCC149798B4709FA81F49F85"/>
  </w:style>
  <w:style w:type="paragraph" w:customStyle="1" w:styleId="6D7ECF47F3DA44C78B9B018B41EE48E6">
    <w:name w:val="6D7ECF47F3DA44C78B9B018B41EE48E6"/>
  </w:style>
  <w:style w:type="paragraph" w:customStyle="1" w:styleId="2E991060926844D198B055E523346BE3">
    <w:name w:val="2E991060926844D198B055E523346BE3"/>
  </w:style>
  <w:style w:type="paragraph" w:customStyle="1" w:styleId="F6E0777E722B46F4822BDFA45783D415">
    <w:name w:val="F6E0777E722B46F4822BDFA45783D415"/>
  </w:style>
  <w:style w:type="paragraph" w:customStyle="1" w:styleId="A44A68EB09954F44BB538244644D8EE8">
    <w:name w:val="A44A68EB09954F44BB538244644D8EE8"/>
  </w:style>
  <w:style w:type="paragraph" w:customStyle="1" w:styleId="28F362F7247F48FE9828C9B426C05F6E">
    <w:name w:val="28F362F7247F48FE9828C9B426C05F6E"/>
  </w:style>
  <w:style w:type="paragraph" w:customStyle="1" w:styleId="5512A9CDFA904A2E91DB02136CA7B52C">
    <w:name w:val="5512A9CDFA904A2E91DB02136CA7B52C"/>
  </w:style>
  <w:style w:type="paragraph" w:customStyle="1" w:styleId="BC84FF532ACC408182EB36075FDB67B3">
    <w:name w:val="BC84FF532ACC408182EB36075FDB67B3"/>
  </w:style>
  <w:style w:type="paragraph" w:customStyle="1" w:styleId="E2663FE501334CD88750DDA794ECC5DC">
    <w:name w:val="E2663FE501334CD88750DDA794ECC5DC"/>
  </w:style>
  <w:style w:type="paragraph" w:customStyle="1" w:styleId="9673CEE85AC34E22B8ED89C5F7BB1998">
    <w:name w:val="9673CEE85AC34E22B8ED89C5F7BB1998"/>
  </w:style>
  <w:style w:type="paragraph" w:customStyle="1" w:styleId="A779D8C1B1E74B97B41A38D8267AF73E">
    <w:name w:val="A779D8C1B1E74B97B41A38D8267AF73E"/>
  </w:style>
  <w:style w:type="paragraph" w:customStyle="1" w:styleId="368C10A92FF14DAB88AD4DD20471B0D3">
    <w:name w:val="368C10A92FF14DAB88AD4DD20471B0D3"/>
  </w:style>
  <w:style w:type="paragraph" w:customStyle="1" w:styleId="52BE66E9E1B344E39CC0FE336AA6FB7B">
    <w:name w:val="52BE66E9E1B344E39CC0FE336AA6FB7B"/>
  </w:style>
  <w:style w:type="paragraph" w:customStyle="1" w:styleId="A7B78D1676764B788D4FC6E4856F5229">
    <w:name w:val="A7B78D1676764B788D4FC6E4856F5229"/>
  </w:style>
  <w:style w:type="paragraph" w:customStyle="1" w:styleId="E16AA0CD2DBC4994B0D56B02908AC47C">
    <w:name w:val="E16AA0CD2DBC4994B0D56B02908AC47C"/>
  </w:style>
  <w:style w:type="paragraph" w:customStyle="1" w:styleId="F9A9BB8D0C8849A5911C32FAE5A442A9">
    <w:name w:val="F9A9BB8D0C8849A5911C32FAE5A442A9"/>
  </w:style>
  <w:style w:type="paragraph" w:customStyle="1" w:styleId="A3929295CF424B14A9437C859F5EF30E">
    <w:name w:val="A3929295CF424B14A9437C859F5EF30E"/>
  </w:style>
  <w:style w:type="paragraph" w:customStyle="1" w:styleId="7F1B5111DD684C9D8D811ACCA6F908AF">
    <w:name w:val="7F1B5111DD684C9D8D811ACCA6F908AF"/>
  </w:style>
  <w:style w:type="paragraph" w:customStyle="1" w:styleId="4E4E7E021634421EA4003E426F349BE5">
    <w:name w:val="4E4E7E021634421EA4003E426F349BE5"/>
  </w:style>
  <w:style w:type="paragraph" w:customStyle="1" w:styleId="CB5477FBEA7840058AE085BBC0DDDAAC">
    <w:name w:val="CB5477FBEA7840058AE085BBC0DDDAAC"/>
  </w:style>
  <w:style w:type="paragraph" w:customStyle="1" w:styleId="4FF19469640542028D8B6312B8291B85">
    <w:name w:val="4FF19469640542028D8B6312B8291B85"/>
  </w:style>
  <w:style w:type="paragraph" w:customStyle="1" w:styleId="C6406DAAD0BE4043B961DFDDE70426D0">
    <w:name w:val="C6406DAAD0BE4043B961DFDDE70426D0"/>
  </w:style>
  <w:style w:type="paragraph" w:customStyle="1" w:styleId="3EDC18A125C941478300E96DEF12CB0B">
    <w:name w:val="3EDC18A125C941478300E96DEF12CB0B"/>
  </w:style>
  <w:style w:type="paragraph" w:customStyle="1" w:styleId="C636493158E04F7DB7126143138D6F4D">
    <w:name w:val="C636493158E04F7DB7126143138D6F4D"/>
  </w:style>
  <w:style w:type="paragraph" w:customStyle="1" w:styleId="AAF2E6A5D6C44A1EBB3E2113E33D7C26">
    <w:name w:val="AAF2E6A5D6C44A1EBB3E2113E33D7C26"/>
  </w:style>
  <w:style w:type="paragraph" w:customStyle="1" w:styleId="18E7541BEB704485AA38F08749CC65FE">
    <w:name w:val="18E7541BEB704485AA38F08749CC65FE"/>
  </w:style>
  <w:style w:type="paragraph" w:customStyle="1" w:styleId="422A71C3F0C042FDAAB2782B47011E7F">
    <w:name w:val="422A71C3F0C042FDAAB2782B47011E7F"/>
  </w:style>
  <w:style w:type="paragraph" w:customStyle="1" w:styleId="8D1CA9009C84444B94174E4D3B8FE23B">
    <w:name w:val="8D1CA9009C84444B94174E4D3B8FE23B"/>
  </w:style>
  <w:style w:type="paragraph" w:customStyle="1" w:styleId="A335FDFDBB1341C587221FE4D319CE62">
    <w:name w:val="A335FDFDBB1341C587221FE4D319CE62"/>
  </w:style>
  <w:style w:type="paragraph" w:customStyle="1" w:styleId="2FB9D91EED9B4014B79077482947421C">
    <w:name w:val="2FB9D91EED9B4014B79077482947421C"/>
  </w:style>
  <w:style w:type="paragraph" w:customStyle="1" w:styleId="8B07CF29DD5943D8B2F1C2DEC66EA468">
    <w:name w:val="8B07CF29DD5943D8B2F1C2DEC66EA468"/>
  </w:style>
  <w:style w:type="paragraph" w:customStyle="1" w:styleId="67325F11302540EFAEA197D5CE91BE72">
    <w:name w:val="67325F11302540EFAEA197D5CE91BE72"/>
  </w:style>
  <w:style w:type="paragraph" w:customStyle="1" w:styleId="CFBA1B48E71647009C199060D8BCC63F">
    <w:name w:val="CFBA1B48E71647009C199060D8BCC63F"/>
  </w:style>
  <w:style w:type="paragraph" w:customStyle="1" w:styleId="99610BA04E3B46368D67B6DA9B464D7E">
    <w:name w:val="99610BA04E3B46368D67B6DA9B464D7E"/>
  </w:style>
  <w:style w:type="paragraph" w:customStyle="1" w:styleId="CBF918E4AC1B4C5F93084E26D708155F">
    <w:name w:val="CBF918E4AC1B4C5F93084E26D708155F"/>
  </w:style>
  <w:style w:type="paragraph" w:customStyle="1" w:styleId="7511C184990742DA97682E2AB7A445EA">
    <w:name w:val="7511C184990742DA97682E2AB7A445EA"/>
  </w:style>
  <w:style w:type="paragraph" w:customStyle="1" w:styleId="D7016C0B738E43CAA47410371CA19B3E">
    <w:name w:val="D7016C0B738E43CAA47410371CA19B3E"/>
  </w:style>
  <w:style w:type="paragraph" w:customStyle="1" w:styleId="1E4982D936734CDA946ECD2918475B57">
    <w:name w:val="1E4982D936734CDA946ECD2918475B57"/>
  </w:style>
  <w:style w:type="paragraph" w:customStyle="1" w:styleId="DA598F0AE0BD4EB39E00009F16EB996F">
    <w:name w:val="DA598F0AE0BD4EB39E00009F16EB996F"/>
  </w:style>
  <w:style w:type="paragraph" w:customStyle="1" w:styleId="E85AD544A96B4EAEB89B126893163437">
    <w:name w:val="E85AD544A96B4EAEB89B126893163437"/>
  </w:style>
  <w:style w:type="paragraph" w:customStyle="1" w:styleId="FFD35043137A464A8C7DF73903083E22">
    <w:name w:val="FFD35043137A464A8C7DF73903083E22"/>
  </w:style>
  <w:style w:type="paragraph" w:customStyle="1" w:styleId="50A760A88AC14DC593D9C4164627D412">
    <w:name w:val="50A760A88AC14DC593D9C4164627D412"/>
  </w:style>
  <w:style w:type="paragraph" w:customStyle="1" w:styleId="00BB222A1C2F4E348841C7B130C4326D">
    <w:name w:val="00BB222A1C2F4E348841C7B130C4326D"/>
  </w:style>
  <w:style w:type="paragraph" w:customStyle="1" w:styleId="61A7E84CF7B04534AF0A18C2F9F46693">
    <w:name w:val="61A7E84CF7B04534AF0A18C2F9F46693"/>
  </w:style>
  <w:style w:type="paragraph" w:customStyle="1" w:styleId="24B404D185254E54A5E23C495441EDD9">
    <w:name w:val="24B404D185254E54A5E23C495441EDD9"/>
  </w:style>
  <w:style w:type="paragraph" w:customStyle="1" w:styleId="E83CF4EAEC974AB087F84A01C463D24D">
    <w:name w:val="E83CF4EAEC974AB087F84A01C463D24D"/>
  </w:style>
  <w:style w:type="paragraph" w:customStyle="1" w:styleId="A130BB83A58F4198B7EA05D072693092">
    <w:name w:val="A130BB83A58F4198B7EA05D072693092"/>
  </w:style>
  <w:style w:type="paragraph" w:customStyle="1" w:styleId="15766E6088E7467985F0693389A64464">
    <w:name w:val="15766E6088E7467985F0693389A64464"/>
  </w:style>
  <w:style w:type="paragraph" w:customStyle="1" w:styleId="AC1A1CB7C8D04D2ABCC939EAF66FFDE1">
    <w:name w:val="AC1A1CB7C8D04D2ABCC939EAF66FFDE1"/>
  </w:style>
  <w:style w:type="paragraph" w:customStyle="1" w:styleId="3093122DFC3C4BA4B3BADCA34C18739A">
    <w:name w:val="3093122DFC3C4BA4B3BADCA34C18739A"/>
  </w:style>
  <w:style w:type="paragraph" w:customStyle="1" w:styleId="57051A28296F40BCAC38D26506AB51D2">
    <w:name w:val="57051A28296F40BCAC38D26506AB51D2"/>
  </w:style>
  <w:style w:type="paragraph" w:customStyle="1" w:styleId="85A04F463EE843509E29B6BE2CF4297D">
    <w:name w:val="85A04F463EE843509E29B6BE2CF4297D"/>
  </w:style>
  <w:style w:type="paragraph" w:customStyle="1" w:styleId="262122D6892B44FEA01DF576882F576D">
    <w:name w:val="262122D6892B44FEA01DF576882F576D"/>
  </w:style>
  <w:style w:type="paragraph" w:customStyle="1" w:styleId="1B82F4D010A64997845992B02A1CAB16">
    <w:name w:val="1B82F4D010A64997845992B02A1CAB16"/>
  </w:style>
  <w:style w:type="paragraph" w:customStyle="1" w:styleId="10A15942B2014EBF9AC1F4CC68A5A36A">
    <w:name w:val="10A15942B2014EBF9AC1F4CC68A5A36A"/>
  </w:style>
  <w:style w:type="paragraph" w:customStyle="1" w:styleId="3189ED049D4B4D3898074C4B7E5A2F41">
    <w:name w:val="3189ED049D4B4D3898074C4B7E5A2F41"/>
    <w:rsid w:val="009C1481"/>
  </w:style>
  <w:style w:type="paragraph" w:customStyle="1" w:styleId="C330571B76E6455DAC065510D8BFB3DA">
    <w:name w:val="C330571B76E6455DAC065510D8BFB3DA"/>
    <w:rsid w:val="009C1481"/>
  </w:style>
  <w:style w:type="paragraph" w:customStyle="1" w:styleId="E30F4FE73D5C4FC691216788ABA9D0E5">
    <w:name w:val="E30F4FE73D5C4FC691216788ABA9D0E5"/>
    <w:rsid w:val="009C1481"/>
  </w:style>
  <w:style w:type="paragraph" w:customStyle="1" w:styleId="548AF95230B64B0786CC340D6283D1DB">
    <w:name w:val="548AF95230B64B0786CC340D6283D1DB"/>
    <w:rsid w:val="009C1481"/>
  </w:style>
  <w:style w:type="paragraph" w:customStyle="1" w:styleId="8EED3073C1FE40BCAA945EEB92597B69">
    <w:name w:val="8EED3073C1FE40BCAA945EEB92597B69"/>
    <w:rsid w:val="009C1481"/>
  </w:style>
  <w:style w:type="paragraph" w:customStyle="1" w:styleId="F2E4AF6B3AE449029DBD7D6A6F27BAFA">
    <w:name w:val="F2E4AF6B3AE449029DBD7D6A6F27BAFA"/>
    <w:rsid w:val="009C1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CurriculumVitae.dotx</Template>
  <TotalTime>176</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nina l. taylor</dc:creator>
  <cp:lastModifiedBy>ntaylor</cp:lastModifiedBy>
  <cp:revision>14</cp:revision>
  <cp:lastPrinted>2006-08-01T17:47:00Z</cp:lastPrinted>
  <dcterms:created xsi:type="dcterms:W3CDTF">2015-01-06T06:47:00Z</dcterms:created>
  <dcterms:modified xsi:type="dcterms:W3CDTF">2015-01-12T15:08:00Z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