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A1422" w14:textId="77777777" w:rsidR="003966E3" w:rsidRPr="0059616A" w:rsidRDefault="00942102" w:rsidP="00C13A49">
      <w:pPr>
        <w:pStyle w:val="Name"/>
        <w:spacing w:after="0" w:line="240" w:lineRule="auto"/>
        <w:rPr>
          <w:sz w:val="28"/>
          <w:szCs w:val="28"/>
        </w:rPr>
      </w:pPr>
      <w:r w:rsidRPr="0059616A">
        <w:rPr>
          <w:sz w:val="28"/>
          <w:szCs w:val="28"/>
        </w:rPr>
        <w:t>James</w:t>
      </w:r>
      <w:r w:rsidR="00CD581E" w:rsidRPr="0059616A">
        <w:rPr>
          <w:sz w:val="28"/>
          <w:szCs w:val="28"/>
        </w:rPr>
        <w:t xml:space="preserve"> Haak</w:t>
      </w:r>
    </w:p>
    <w:p w14:paraId="3FE32CC0" w14:textId="77777777" w:rsidR="00F5497F" w:rsidRDefault="00F5497F" w:rsidP="00C13A49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b/>
        </w:rPr>
      </w:pPr>
    </w:p>
    <w:p w14:paraId="093897C5" w14:textId="77777777" w:rsidR="00BF1F73" w:rsidRPr="00BF1F73" w:rsidRDefault="00BF1F73" w:rsidP="00C13A49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b/>
        </w:rPr>
      </w:pPr>
      <w:r w:rsidRPr="00BF1F73">
        <w:rPr>
          <w:b/>
        </w:rPr>
        <w:t>Experience</w:t>
      </w:r>
    </w:p>
    <w:p w14:paraId="5B23281F" w14:textId="77777777" w:rsidR="00CD581E" w:rsidRPr="005D133B" w:rsidRDefault="00CD581E" w:rsidP="00C13A49">
      <w:pPr>
        <w:pStyle w:val="Achievement"/>
        <w:numPr>
          <w:ilvl w:val="0"/>
          <w:numId w:val="0"/>
        </w:numPr>
        <w:spacing w:after="0" w:line="240" w:lineRule="auto"/>
        <w:ind w:left="245" w:hanging="245"/>
      </w:pPr>
      <w:r w:rsidRPr="005D133B">
        <w:t xml:space="preserve">March 2010- Present         </w:t>
      </w:r>
      <w:r w:rsidR="00265BE3">
        <w:t xml:space="preserve">   </w:t>
      </w:r>
      <w:r w:rsidR="00C13A49">
        <w:tab/>
      </w:r>
      <w:r w:rsidR="00C13A49">
        <w:tab/>
      </w:r>
      <w:r w:rsidRPr="005D133B">
        <w:t>C</w:t>
      </w:r>
      <w:r w:rsidR="00265BE3">
        <w:t>omplete Learning Solutions</w:t>
      </w:r>
      <w:r w:rsidRPr="005D133B">
        <w:t xml:space="preserve"> </w:t>
      </w:r>
      <w:r w:rsidR="00C13A49">
        <w:tab/>
      </w:r>
      <w:r w:rsidR="00C13A49">
        <w:tab/>
      </w:r>
      <w:r w:rsidR="00C13A49">
        <w:tab/>
        <w:t>New York, NY</w:t>
      </w:r>
      <w:r w:rsidR="004157EF">
        <w:t xml:space="preserve"> </w:t>
      </w:r>
    </w:p>
    <w:p w14:paraId="6EC71902" w14:textId="77777777" w:rsidR="00C13A49" w:rsidRPr="00BF1F73" w:rsidRDefault="00C93B11" w:rsidP="00BF1F73">
      <w:pPr>
        <w:pStyle w:val="Institution"/>
      </w:pPr>
      <w:r>
        <w:t>Education Coordinator and Territory Rep:</w:t>
      </w:r>
      <w:r w:rsidR="004157EF">
        <w:t xml:space="preserve"> NJ and PA </w:t>
      </w:r>
    </w:p>
    <w:p w14:paraId="67174335" w14:textId="1E64AD5E" w:rsidR="003A4330" w:rsidRDefault="003A4330" w:rsidP="00C13A49">
      <w:pPr>
        <w:pStyle w:val="Achievement"/>
        <w:numPr>
          <w:ilvl w:val="0"/>
          <w:numId w:val="25"/>
        </w:numPr>
        <w:spacing w:after="0" w:line="240" w:lineRule="auto"/>
      </w:pPr>
      <w:r>
        <w:t xml:space="preserve">Identified and assisted students </w:t>
      </w:r>
      <w:r w:rsidR="003E481A">
        <w:t xml:space="preserve">for vocational classes </w:t>
      </w:r>
      <w:r>
        <w:t xml:space="preserve">to build their resume and skill set through job related classes using company tuition benefits.  </w:t>
      </w:r>
    </w:p>
    <w:p w14:paraId="027A2E3C" w14:textId="175BB2F6" w:rsidR="003A4330" w:rsidRDefault="004447DD" w:rsidP="00C13A49">
      <w:pPr>
        <w:pStyle w:val="Achievement"/>
        <w:numPr>
          <w:ilvl w:val="0"/>
          <w:numId w:val="25"/>
        </w:numPr>
        <w:spacing w:after="0" w:line="240" w:lineRule="auto"/>
      </w:pPr>
      <w:r>
        <w:t>Specialized in coordinating</w:t>
      </w:r>
      <w:r w:rsidR="000D0B02">
        <w:t xml:space="preserve"> </w:t>
      </w:r>
      <w:r w:rsidR="008A7A1E">
        <w:t xml:space="preserve">and filling </w:t>
      </w:r>
      <w:r>
        <w:t>distance-learning classes; d</w:t>
      </w:r>
      <w:r w:rsidR="00636334">
        <w:t>evelop</w:t>
      </w:r>
      <w:r>
        <w:t>ed</w:t>
      </w:r>
      <w:r w:rsidR="00C13A49">
        <w:t xml:space="preserve"> relationships with students </w:t>
      </w:r>
      <w:r w:rsidR="00636334">
        <w:t xml:space="preserve">for Corporate and Continuing education </w:t>
      </w:r>
      <w:r w:rsidR="003A4330">
        <w:t>through consultative approach and referral based marketing.</w:t>
      </w:r>
      <w:r w:rsidR="003E481A">
        <w:t xml:space="preserve">  Regularly communicated with students to ensure quality of classes.</w:t>
      </w:r>
      <w:bookmarkStart w:id="0" w:name="_GoBack"/>
      <w:bookmarkEnd w:id="0"/>
    </w:p>
    <w:p w14:paraId="244C6F71" w14:textId="77777777" w:rsidR="00C13A49" w:rsidRDefault="002E4983" w:rsidP="003A4330">
      <w:pPr>
        <w:pStyle w:val="Achievement"/>
        <w:numPr>
          <w:ilvl w:val="0"/>
          <w:numId w:val="25"/>
        </w:numPr>
        <w:spacing w:after="0" w:line="240" w:lineRule="auto"/>
      </w:pPr>
      <w:r>
        <w:t>Exceeded goals and e</w:t>
      </w:r>
      <w:r w:rsidR="00C13A49">
        <w:t xml:space="preserve">xpanded </w:t>
      </w:r>
      <w:r w:rsidR="004447DD">
        <w:t>marketing territory</w:t>
      </w:r>
      <w:r w:rsidR="00C13A49">
        <w:t xml:space="preserve"> developing </w:t>
      </w:r>
      <w:r w:rsidR="00C13A49" w:rsidRPr="0059634D">
        <w:t xml:space="preserve">NJ/PA territory </w:t>
      </w:r>
      <w:r w:rsidR="00C13A49">
        <w:t>to over 5,0</w:t>
      </w:r>
      <w:r w:rsidR="00C13A49" w:rsidRPr="0059634D">
        <w:t>00 active participants</w:t>
      </w:r>
      <w:r w:rsidR="004447DD">
        <w:t xml:space="preserve"> within first two years</w:t>
      </w:r>
      <w:r w:rsidR="00C93B11">
        <w:t>.</w:t>
      </w:r>
    </w:p>
    <w:p w14:paraId="235C0C02" w14:textId="77777777" w:rsidR="003A4330" w:rsidRDefault="00C13A49" w:rsidP="003A4330">
      <w:pPr>
        <w:pStyle w:val="Achievement"/>
        <w:numPr>
          <w:ilvl w:val="0"/>
          <w:numId w:val="25"/>
        </w:numPr>
        <w:spacing w:after="0" w:line="240" w:lineRule="auto"/>
      </w:pPr>
      <w:r>
        <w:t>Highly sk</w:t>
      </w:r>
      <w:r w:rsidR="003A4330">
        <w:t xml:space="preserve">illed in account management </w:t>
      </w:r>
      <w:r w:rsidR="002E4983">
        <w:t>w</w:t>
      </w:r>
      <w:r>
        <w:t>ork</w:t>
      </w:r>
      <w:r w:rsidR="002E4983">
        <w:t>ing</w:t>
      </w:r>
      <w:r w:rsidR="00F97DD6">
        <w:t xml:space="preserve"> with</w:t>
      </w:r>
      <w:r w:rsidR="001927E2" w:rsidRPr="0059634D">
        <w:t xml:space="preserve"> students to max</w:t>
      </w:r>
      <w:r>
        <w:t>imize their</w:t>
      </w:r>
      <w:r w:rsidR="001927E2" w:rsidRPr="0059634D">
        <w:t xml:space="preserve"> tuition </w:t>
      </w:r>
      <w:r w:rsidR="00636334">
        <w:t xml:space="preserve">benefits </w:t>
      </w:r>
      <w:r w:rsidR="001927E2" w:rsidRPr="0059634D">
        <w:t>and conti</w:t>
      </w:r>
      <w:r w:rsidR="00B57A55">
        <w:t>nue</w:t>
      </w:r>
      <w:r w:rsidR="00E47196">
        <w:t>d</w:t>
      </w:r>
      <w:r w:rsidR="00B57A55">
        <w:t xml:space="preserve"> participation in</w:t>
      </w:r>
      <w:r w:rsidR="001927E2" w:rsidRPr="0059634D">
        <w:t xml:space="preserve"> program</w:t>
      </w:r>
      <w:r w:rsidR="004447DD">
        <w:t xml:space="preserve"> toward and ‘end goal’ for education</w:t>
      </w:r>
      <w:r>
        <w:t>.</w:t>
      </w:r>
      <w:r w:rsidR="003A4330">
        <w:t xml:space="preserve">  </w:t>
      </w:r>
    </w:p>
    <w:p w14:paraId="1D457DEC" w14:textId="77777777" w:rsidR="001F6E6D" w:rsidRDefault="00395C0E" w:rsidP="003A4330">
      <w:pPr>
        <w:pStyle w:val="Achievement"/>
        <w:numPr>
          <w:ilvl w:val="0"/>
          <w:numId w:val="24"/>
        </w:numPr>
        <w:spacing w:after="0" w:line="240" w:lineRule="auto"/>
      </w:pPr>
      <w:r>
        <w:t>Coordinate</w:t>
      </w:r>
      <w:r w:rsidR="003A4330">
        <w:t>d</w:t>
      </w:r>
      <w:r>
        <w:t xml:space="preserve"> promotional activities to raise awa</w:t>
      </w:r>
      <w:r w:rsidR="003A4330">
        <w:t>reness of classes and i</w:t>
      </w:r>
      <w:r w:rsidR="00134451" w:rsidRPr="0059634D">
        <w:t>mplement</w:t>
      </w:r>
      <w:r w:rsidR="003A4330">
        <w:t>ed</w:t>
      </w:r>
      <w:r w:rsidR="00134451" w:rsidRPr="0059634D">
        <w:t xml:space="preserve"> regional marketing </w:t>
      </w:r>
      <w:r w:rsidR="00FD11F8">
        <w:t xml:space="preserve">for course advertisement </w:t>
      </w:r>
      <w:r w:rsidR="00134451" w:rsidRPr="0059634D">
        <w:t>and exp</w:t>
      </w:r>
      <w:r w:rsidR="001F6E6D">
        <w:t>ansion strategies.</w:t>
      </w:r>
      <w:r w:rsidR="003A4330">
        <w:t xml:space="preserve">  Set up direct-to-student mailing of marketing materials to continue updates.</w:t>
      </w:r>
      <w:r w:rsidR="003A4330" w:rsidRPr="0059634D">
        <w:t xml:space="preserve">  </w:t>
      </w:r>
    </w:p>
    <w:p w14:paraId="0DFC8E5F" w14:textId="77777777" w:rsidR="00C13A49" w:rsidRDefault="00C74AB3" w:rsidP="00C13A49">
      <w:pPr>
        <w:pStyle w:val="Achievement"/>
        <w:numPr>
          <w:ilvl w:val="0"/>
          <w:numId w:val="24"/>
        </w:numPr>
        <w:spacing w:after="0" w:line="240" w:lineRule="auto"/>
      </w:pPr>
      <w:r>
        <w:t xml:space="preserve">Trained </w:t>
      </w:r>
      <w:r w:rsidR="000D0B02">
        <w:t xml:space="preserve">other </w:t>
      </w:r>
      <w:r w:rsidR="0094116E">
        <w:t xml:space="preserve">employees </w:t>
      </w:r>
      <w:r w:rsidR="0094331C">
        <w:t xml:space="preserve">to cover </w:t>
      </w:r>
      <w:r w:rsidR="000D0B02">
        <w:t>and expand</w:t>
      </w:r>
      <w:r w:rsidR="00C13A49">
        <w:t xml:space="preserve"> territory</w:t>
      </w:r>
      <w:r w:rsidR="003A4330">
        <w:t xml:space="preserve">, </w:t>
      </w:r>
      <w:r w:rsidR="000D0B02">
        <w:t>master database</w:t>
      </w:r>
      <w:r w:rsidR="003A4330">
        <w:t>,</w:t>
      </w:r>
      <w:r w:rsidR="000D0B02">
        <w:t xml:space="preserve"> and </w:t>
      </w:r>
      <w:r w:rsidR="003A4330">
        <w:t xml:space="preserve">use lead </w:t>
      </w:r>
      <w:r w:rsidR="000D0B02">
        <w:t>follow up system</w:t>
      </w:r>
      <w:r w:rsidR="00C13A49">
        <w:t>.</w:t>
      </w:r>
    </w:p>
    <w:p w14:paraId="2CEE7880" w14:textId="77777777" w:rsidR="00C13A49" w:rsidRDefault="00134451" w:rsidP="00C13A49">
      <w:pPr>
        <w:pStyle w:val="Achievement"/>
        <w:numPr>
          <w:ilvl w:val="0"/>
          <w:numId w:val="24"/>
        </w:numPr>
        <w:spacing w:after="0" w:line="240" w:lineRule="auto"/>
      </w:pPr>
      <w:r w:rsidRPr="0059634D">
        <w:t>Handl</w:t>
      </w:r>
      <w:r w:rsidR="00C13A49">
        <w:t>e</w:t>
      </w:r>
      <w:r w:rsidRPr="0059634D">
        <w:t xml:space="preserve"> top down marketing effort involving president and </w:t>
      </w:r>
      <w:r w:rsidR="00847803">
        <w:t>executive board</w:t>
      </w:r>
      <w:r w:rsidRPr="0059634D">
        <w:t xml:space="preserve"> to increase program awareness and encourage participation.</w:t>
      </w:r>
      <w:r w:rsidR="00847803">
        <w:t xml:space="preserve">  </w:t>
      </w:r>
    </w:p>
    <w:p w14:paraId="5391A3DC" w14:textId="77777777" w:rsidR="00134451" w:rsidRPr="0059634D" w:rsidRDefault="00134451" w:rsidP="000D0B02">
      <w:pPr>
        <w:pStyle w:val="Achievement"/>
        <w:numPr>
          <w:ilvl w:val="0"/>
          <w:numId w:val="24"/>
        </w:numPr>
        <w:spacing w:after="0" w:line="240" w:lineRule="auto"/>
      </w:pPr>
      <w:r w:rsidRPr="0059634D">
        <w:t>Attend</w:t>
      </w:r>
      <w:r w:rsidR="00C13A49">
        <w:t xml:space="preserve"> </w:t>
      </w:r>
      <w:r w:rsidR="007357A9" w:rsidRPr="0059634D">
        <w:t xml:space="preserve">invite-only </w:t>
      </w:r>
      <w:r w:rsidRPr="0059634D">
        <w:t>events</w:t>
      </w:r>
      <w:r w:rsidR="004008F4">
        <w:t xml:space="preserve"> and trade shows</w:t>
      </w:r>
      <w:r w:rsidR="004447DD">
        <w:t xml:space="preserve"> and </w:t>
      </w:r>
      <w:r w:rsidR="00C13A49">
        <w:t>membership meetings</w:t>
      </w:r>
      <w:r w:rsidR="004447DD">
        <w:t>.</w:t>
      </w:r>
      <w:r w:rsidR="000D0B02">
        <w:t xml:space="preserve">  </w:t>
      </w:r>
      <w:r w:rsidR="00C13A49">
        <w:t>P</w:t>
      </w:r>
      <w:r w:rsidRPr="0059634D">
        <w:t xml:space="preserve">resented </w:t>
      </w:r>
      <w:r w:rsidR="0094116E">
        <w:t xml:space="preserve">program </w:t>
      </w:r>
      <w:r w:rsidR="00CD5C88">
        <w:t xml:space="preserve">and classes at </w:t>
      </w:r>
      <w:proofErr w:type="gramStart"/>
      <w:r w:rsidR="0094116E">
        <w:t>state-wide</w:t>
      </w:r>
      <w:proofErr w:type="gramEnd"/>
      <w:r w:rsidR="0094116E">
        <w:t xml:space="preserve"> </w:t>
      </w:r>
      <w:r w:rsidR="004447DD">
        <w:t>c</w:t>
      </w:r>
      <w:r w:rsidRPr="0059634D">
        <w:t>onferenc</w:t>
      </w:r>
      <w:r w:rsidR="006A3226">
        <w:t>e in Atlantic City in Feb. 2011, and National Convention in Pittsburgh 2013</w:t>
      </w:r>
      <w:r w:rsidR="004447DD">
        <w:t xml:space="preserve"> to students with tuition assistance</w:t>
      </w:r>
      <w:r w:rsidR="006A3226">
        <w:t>.</w:t>
      </w:r>
    </w:p>
    <w:p w14:paraId="15481534" w14:textId="77777777" w:rsidR="002E718F" w:rsidRPr="0059634D" w:rsidRDefault="00942102" w:rsidP="00C13A49">
      <w:pPr>
        <w:pStyle w:val="Achievement"/>
        <w:numPr>
          <w:ilvl w:val="0"/>
          <w:numId w:val="26"/>
        </w:numPr>
        <w:spacing w:after="0" w:line="240" w:lineRule="auto"/>
      </w:pPr>
      <w:r w:rsidRPr="0059634D">
        <w:t xml:space="preserve">Expand </w:t>
      </w:r>
      <w:r w:rsidR="005F0B12" w:rsidRPr="0059634D">
        <w:t xml:space="preserve">accredited </w:t>
      </w:r>
      <w:r w:rsidRPr="0059634D">
        <w:t>course o</w:t>
      </w:r>
      <w:r w:rsidR="00CD5C88">
        <w:t xml:space="preserve">fferings to </w:t>
      </w:r>
      <w:r w:rsidR="00EC6131">
        <w:t>advanced l</w:t>
      </w:r>
      <w:r w:rsidRPr="0059634D">
        <w:t>evels of s</w:t>
      </w:r>
      <w:r w:rsidR="002E718F" w:rsidRPr="0059634D">
        <w:t xml:space="preserve">tudy </w:t>
      </w:r>
      <w:r w:rsidRPr="0059634D">
        <w:t>including</w:t>
      </w:r>
      <w:r w:rsidR="002E718F" w:rsidRPr="0059634D">
        <w:t xml:space="preserve"> </w:t>
      </w:r>
      <w:r w:rsidR="00670C94">
        <w:t>n</w:t>
      </w:r>
      <w:r w:rsidR="005F0B12" w:rsidRPr="0059634D">
        <w:t>ationally</w:t>
      </w:r>
      <w:r w:rsidR="00670C94">
        <w:t xml:space="preserve"> a</w:t>
      </w:r>
      <w:r w:rsidR="002E718F" w:rsidRPr="0059634D">
        <w:t xml:space="preserve">pproved </w:t>
      </w:r>
      <w:r w:rsidR="0059634D" w:rsidRPr="0059634D">
        <w:t xml:space="preserve">NABCEP </w:t>
      </w:r>
      <w:r w:rsidR="002E718F" w:rsidRPr="0059634D">
        <w:t xml:space="preserve">Solar class; </w:t>
      </w:r>
      <w:r w:rsidR="00670C94">
        <w:t>developed online o</w:t>
      </w:r>
      <w:r w:rsidR="00670C94" w:rsidRPr="0059634D">
        <w:t xml:space="preserve">fferings </w:t>
      </w:r>
      <w:r w:rsidR="00670C94">
        <w:t>Microsoft w</w:t>
      </w:r>
      <w:r w:rsidR="002E718F" w:rsidRPr="0059634D">
        <w:t>ebinar</w:t>
      </w:r>
      <w:r w:rsidR="00670C94">
        <w:t xml:space="preserve">, </w:t>
      </w:r>
      <w:r w:rsidR="00C13A49">
        <w:t>QuickBooks</w:t>
      </w:r>
      <w:r w:rsidR="00EC6131">
        <w:t xml:space="preserve"> webinar</w:t>
      </w:r>
      <w:r w:rsidR="00670C94">
        <w:t xml:space="preserve"> and</w:t>
      </w:r>
      <w:r w:rsidR="00C13A49">
        <w:t xml:space="preserve"> Commercial Driver License</w:t>
      </w:r>
      <w:r w:rsidR="00670C94">
        <w:t xml:space="preserve"> study.</w:t>
      </w:r>
    </w:p>
    <w:p w14:paraId="09621D0C" w14:textId="77777777" w:rsidR="00CF6F3F" w:rsidRPr="0059634D" w:rsidRDefault="00C13A49" w:rsidP="00C13A49">
      <w:pPr>
        <w:pStyle w:val="Achievement"/>
        <w:numPr>
          <w:ilvl w:val="0"/>
          <w:numId w:val="26"/>
        </w:numPr>
        <w:spacing w:after="0" w:line="240" w:lineRule="auto"/>
      </w:pPr>
      <w:r>
        <w:t xml:space="preserve">Assist </w:t>
      </w:r>
      <w:r w:rsidR="00942102" w:rsidRPr="0059634D">
        <w:t>in development of curriculum</w:t>
      </w:r>
      <w:r w:rsidR="00B47EB7">
        <w:t xml:space="preserve"> and instructor/class quality</w:t>
      </w:r>
      <w:r w:rsidR="00F61F11" w:rsidRPr="0059634D">
        <w:t xml:space="preserve">. </w:t>
      </w:r>
      <w:r w:rsidR="006A3226">
        <w:t>Regularly a</w:t>
      </w:r>
      <w:r w:rsidR="00767F5B">
        <w:t>udit</w:t>
      </w:r>
      <w:r w:rsidR="006A3226">
        <w:t>ed</w:t>
      </w:r>
      <w:r w:rsidR="00767F5B">
        <w:t xml:space="preserve"> classes for quality control </w:t>
      </w:r>
      <w:r w:rsidR="00636334">
        <w:t>t</w:t>
      </w:r>
      <w:r w:rsidR="00F61F11" w:rsidRPr="0059634D">
        <w:t xml:space="preserve">o determine </w:t>
      </w:r>
      <w:r w:rsidR="00767F5B">
        <w:t xml:space="preserve">client satisfaction and </w:t>
      </w:r>
      <w:r w:rsidR="00F61F11" w:rsidRPr="0059634D">
        <w:t>class improve</w:t>
      </w:r>
      <w:r>
        <w:t>ment,</w:t>
      </w:r>
      <w:r w:rsidR="00F61F11" w:rsidRPr="0059634D">
        <w:t xml:space="preserve"> including </w:t>
      </w:r>
      <w:r w:rsidR="000115A7">
        <w:t>critique of</w:t>
      </w:r>
      <w:r w:rsidR="00F61F11" w:rsidRPr="0059634D">
        <w:t xml:space="preserve"> instructors.</w:t>
      </w:r>
    </w:p>
    <w:p w14:paraId="14010ED5" w14:textId="77777777" w:rsidR="00C13A49" w:rsidRDefault="00C13A49" w:rsidP="00BF1F73">
      <w:pPr>
        <w:pStyle w:val="Institution"/>
      </w:pPr>
    </w:p>
    <w:p w14:paraId="07A2C112" w14:textId="77777777" w:rsidR="00272497" w:rsidRDefault="00CD581E" w:rsidP="00BF1F73">
      <w:pPr>
        <w:pStyle w:val="Institution"/>
      </w:pPr>
      <w:r w:rsidRPr="00AC5EC2">
        <w:t xml:space="preserve">September </w:t>
      </w:r>
      <w:r w:rsidR="00272497" w:rsidRPr="00AC5EC2">
        <w:t>2009</w:t>
      </w:r>
      <w:r w:rsidR="00C13A49">
        <w:t xml:space="preserve"> </w:t>
      </w:r>
      <w:r w:rsidR="00272497" w:rsidRPr="00AC5EC2">
        <w:t>-</w:t>
      </w:r>
      <w:r w:rsidRPr="00AC5EC2">
        <w:t xml:space="preserve"> March 2010 </w:t>
      </w:r>
      <w:r w:rsidR="00272497" w:rsidRPr="00AC5EC2">
        <w:t xml:space="preserve"> </w:t>
      </w:r>
      <w:r w:rsidR="0059634D" w:rsidRPr="00AC5EC2">
        <w:t xml:space="preserve">              </w:t>
      </w:r>
      <w:proofErr w:type="spellStart"/>
      <w:r w:rsidR="00272497" w:rsidRPr="00AC5EC2">
        <w:t>Netpique</w:t>
      </w:r>
      <w:proofErr w:type="spellEnd"/>
      <w:r w:rsidR="00272497" w:rsidRPr="00AC5EC2">
        <w:t xml:space="preserve">, </w:t>
      </w:r>
      <w:r w:rsidR="003966E3" w:rsidRPr="00AC5EC2">
        <w:t xml:space="preserve">LLC                   </w:t>
      </w:r>
      <w:r w:rsidR="00C13A49">
        <w:t>New York</w:t>
      </w:r>
      <w:r w:rsidR="00272497" w:rsidRPr="00AC5EC2">
        <w:t xml:space="preserve">, </w:t>
      </w:r>
      <w:proofErr w:type="gramStart"/>
      <w:r w:rsidR="00272497" w:rsidRPr="00AC5EC2">
        <w:t>NY</w:t>
      </w:r>
      <w:proofErr w:type="gramEnd"/>
    </w:p>
    <w:p w14:paraId="09D59227" w14:textId="77777777" w:rsidR="00BF1F73" w:rsidRPr="00BF1F73" w:rsidRDefault="00BF1F73" w:rsidP="00BF1F73">
      <w:pPr>
        <w:pStyle w:val="Achievement"/>
        <w:numPr>
          <w:ilvl w:val="0"/>
          <w:numId w:val="0"/>
        </w:numPr>
        <w:ind w:left="245" w:hanging="245"/>
      </w:pPr>
      <w:r>
        <w:t xml:space="preserve">Territory Sales </w:t>
      </w:r>
      <w:r w:rsidR="00C93B11">
        <w:t>Associate</w:t>
      </w:r>
    </w:p>
    <w:p w14:paraId="6154A800" w14:textId="77777777" w:rsidR="001F6E6D" w:rsidRDefault="00C13A49" w:rsidP="001F6E6D">
      <w:pPr>
        <w:pStyle w:val="Achievement"/>
        <w:numPr>
          <w:ilvl w:val="0"/>
          <w:numId w:val="27"/>
        </w:numPr>
        <w:spacing w:after="0" w:line="240" w:lineRule="auto"/>
        <w:jc w:val="left"/>
      </w:pPr>
      <w:r>
        <w:t>N</w:t>
      </w:r>
      <w:r w:rsidR="003966E3" w:rsidRPr="0059634D">
        <w:t>ew client account activation</w:t>
      </w:r>
      <w:r w:rsidR="00E366DE" w:rsidRPr="0059634D">
        <w:t xml:space="preserve"> for Office Depot office supplies</w:t>
      </w:r>
      <w:r w:rsidR="003966E3" w:rsidRPr="0059634D">
        <w:t>.</w:t>
      </w:r>
    </w:p>
    <w:p w14:paraId="07BDECEF" w14:textId="77777777" w:rsidR="00C13A49" w:rsidRDefault="001F6E6D" w:rsidP="001F6E6D">
      <w:pPr>
        <w:pStyle w:val="Achievement"/>
        <w:numPr>
          <w:ilvl w:val="0"/>
          <w:numId w:val="27"/>
        </w:numPr>
        <w:spacing w:after="0" w:line="240" w:lineRule="auto"/>
        <w:jc w:val="left"/>
      </w:pPr>
      <w:r>
        <w:t xml:space="preserve">B2B sales, high volume </w:t>
      </w:r>
      <w:r w:rsidR="00E366DE" w:rsidRPr="0059634D">
        <w:t>cold calling</w:t>
      </w:r>
      <w:r>
        <w:t>, setting face to face appointments with Decision Makers and B</w:t>
      </w:r>
      <w:r w:rsidR="00C13A49">
        <w:t xml:space="preserve">usiness </w:t>
      </w:r>
      <w:r>
        <w:t>O</w:t>
      </w:r>
      <w:r w:rsidR="00C13A49">
        <w:t>wners</w:t>
      </w:r>
    </w:p>
    <w:p w14:paraId="1C3733A4" w14:textId="77777777" w:rsidR="003966E3" w:rsidRPr="0059634D" w:rsidRDefault="001F6E6D" w:rsidP="00C13A49">
      <w:pPr>
        <w:pStyle w:val="Achievement"/>
        <w:numPr>
          <w:ilvl w:val="0"/>
          <w:numId w:val="27"/>
        </w:numPr>
        <w:spacing w:after="0" w:line="240" w:lineRule="auto"/>
        <w:jc w:val="left"/>
      </w:pPr>
      <w:proofErr w:type="gramStart"/>
      <w:r>
        <w:t>Self-g</w:t>
      </w:r>
      <w:r w:rsidR="003966E3" w:rsidRPr="0059634D">
        <w:t>enerate</w:t>
      </w:r>
      <w:r w:rsidR="00E02735">
        <w:t>d</w:t>
      </w:r>
      <w:r w:rsidR="003966E3" w:rsidRPr="0059634D">
        <w:t xml:space="preserve"> new sales leads</w:t>
      </w:r>
      <w:proofErr w:type="gramEnd"/>
      <w:r w:rsidR="00942102" w:rsidRPr="0059634D">
        <w:t xml:space="preserve"> based on referrals and similar client base</w:t>
      </w:r>
      <w:r w:rsidR="003966E3" w:rsidRPr="0059634D">
        <w:t>.</w:t>
      </w:r>
    </w:p>
    <w:p w14:paraId="0CC4D181" w14:textId="77777777" w:rsidR="003966E3" w:rsidRPr="0059634D" w:rsidRDefault="003966E3" w:rsidP="00BF1F73">
      <w:pPr>
        <w:pStyle w:val="Institution"/>
      </w:pPr>
    </w:p>
    <w:p w14:paraId="75A5FACE" w14:textId="77777777" w:rsidR="00272497" w:rsidRPr="00AC5EC2" w:rsidRDefault="00CD581E" w:rsidP="00C13A49">
      <w:pPr>
        <w:pStyle w:val="Achievement"/>
        <w:numPr>
          <w:ilvl w:val="0"/>
          <w:numId w:val="0"/>
        </w:numPr>
        <w:spacing w:after="0" w:line="240" w:lineRule="auto"/>
      </w:pPr>
      <w:r w:rsidRPr="00AC5EC2">
        <w:t xml:space="preserve">October </w:t>
      </w:r>
      <w:r w:rsidR="00272497" w:rsidRPr="00AC5EC2">
        <w:t>2005</w:t>
      </w:r>
      <w:r w:rsidR="00C13A49">
        <w:t xml:space="preserve"> </w:t>
      </w:r>
      <w:r w:rsidR="00272497" w:rsidRPr="00AC5EC2">
        <w:t>-</w:t>
      </w:r>
      <w:r w:rsidRPr="00AC5EC2">
        <w:t xml:space="preserve"> March </w:t>
      </w:r>
      <w:r w:rsidR="00272497" w:rsidRPr="00AC5EC2">
        <w:t>2007               Paradigm Engineering                   Northern NJ/PA</w:t>
      </w:r>
    </w:p>
    <w:p w14:paraId="7B93B2D5" w14:textId="77777777" w:rsidR="00BF1F73" w:rsidRDefault="00BF1F73" w:rsidP="00BF1F73">
      <w:pPr>
        <w:pStyle w:val="Institution"/>
      </w:pPr>
      <w:r w:rsidRPr="00AC5EC2">
        <w:t>Compliance Specialist/ Construction Inspector</w:t>
      </w:r>
    </w:p>
    <w:p w14:paraId="6C409B46" w14:textId="77777777" w:rsidR="003966E3" w:rsidRPr="0059634D" w:rsidRDefault="00272497" w:rsidP="00C13A49">
      <w:pPr>
        <w:pStyle w:val="Achievement"/>
        <w:numPr>
          <w:ilvl w:val="0"/>
          <w:numId w:val="20"/>
        </w:numPr>
        <w:spacing w:after="0" w:line="240" w:lineRule="auto"/>
        <w:jc w:val="left"/>
      </w:pPr>
      <w:r w:rsidRPr="0059634D">
        <w:t>Co</w:t>
      </w:r>
      <w:r w:rsidR="00942102" w:rsidRPr="0059634D">
        <w:t>nducted inspections at</w:t>
      </w:r>
      <w:r w:rsidRPr="0059634D">
        <w:t xml:space="preserve"> construction</w:t>
      </w:r>
      <w:r w:rsidR="00942102" w:rsidRPr="0059634D">
        <w:t xml:space="preserve"> sites for</w:t>
      </w:r>
      <w:r w:rsidRPr="0059634D">
        <w:t xml:space="preserve"> </w:t>
      </w:r>
      <w:r w:rsidR="00692147">
        <w:t>w</w:t>
      </w:r>
      <w:r w:rsidR="00942102" w:rsidRPr="0059634D">
        <w:t xml:space="preserve">etlands construction compliance.  </w:t>
      </w:r>
    </w:p>
    <w:p w14:paraId="0591BD0D" w14:textId="77777777" w:rsidR="00272497" w:rsidRPr="0059634D" w:rsidRDefault="00942102" w:rsidP="00C13A49">
      <w:pPr>
        <w:pStyle w:val="Achievement"/>
        <w:numPr>
          <w:ilvl w:val="0"/>
          <w:numId w:val="20"/>
        </w:numPr>
        <w:spacing w:after="0" w:line="240" w:lineRule="auto"/>
        <w:jc w:val="left"/>
      </w:pPr>
      <w:r w:rsidRPr="0059634D">
        <w:t>Developed r</w:t>
      </w:r>
      <w:r w:rsidR="00272497" w:rsidRPr="0059634D">
        <w:t xml:space="preserve">oute </w:t>
      </w:r>
      <w:r w:rsidR="003966E3" w:rsidRPr="0059634D">
        <w:t xml:space="preserve">planning </w:t>
      </w:r>
      <w:r w:rsidRPr="0059634D">
        <w:t xml:space="preserve">skills </w:t>
      </w:r>
      <w:r w:rsidR="003966E3" w:rsidRPr="0059634D">
        <w:t xml:space="preserve">and </w:t>
      </w:r>
      <w:r w:rsidRPr="0059634D">
        <w:t>managed mobile office</w:t>
      </w:r>
      <w:r w:rsidR="00C13A49">
        <w:t>.</w:t>
      </w:r>
    </w:p>
    <w:p w14:paraId="430E4F80" w14:textId="77777777" w:rsidR="00F97DD6" w:rsidRDefault="00F97DD6" w:rsidP="00BF1F73">
      <w:pPr>
        <w:pStyle w:val="Institution"/>
      </w:pPr>
    </w:p>
    <w:p w14:paraId="170CA8AF" w14:textId="77777777" w:rsidR="00F97DD6" w:rsidRPr="00BF1F73" w:rsidRDefault="00F97DD6" w:rsidP="00BF1F73">
      <w:pPr>
        <w:pStyle w:val="Institution"/>
        <w:rPr>
          <w:b/>
        </w:rPr>
      </w:pPr>
      <w:r w:rsidRPr="00BF1F73">
        <w:rPr>
          <w:b/>
        </w:rPr>
        <w:t>Education</w:t>
      </w:r>
    </w:p>
    <w:p w14:paraId="5BB00A7A" w14:textId="77777777" w:rsidR="00F97DD6" w:rsidRDefault="00F97DD6" w:rsidP="00BF1F73">
      <w:pPr>
        <w:pStyle w:val="Institution"/>
      </w:pPr>
      <w:r w:rsidRPr="0059616A">
        <w:t>The College of New Jersey</w:t>
      </w:r>
      <w:r>
        <w:t xml:space="preserve">   Ewing, NJ</w:t>
      </w:r>
      <w:r w:rsidRPr="0059616A">
        <w:t xml:space="preserve">    </w:t>
      </w:r>
    </w:p>
    <w:p w14:paraId="0B8EE069" w14:textId="77777777" w:rsidR="00F97DD6" w:rsidRDefault="00F97DD6" w:rsidP="00BF1F73">
      <w:pPr>
        <w:pStyle w:val="Institution"/>
      </w:pPr>
      <w:r>
        <w:t>Bachelor of Science Degree Completed June 2005    Major: Biology</w:t>
      </w:r>
    </w:p>
    <w:p w14:paraId="0343D9D1" w14:textId="77777777" w:rsidR="00F97DD6" w:rsidRPr="00F97DD6" w:rsidRDefault="00F97DD6" w:rsidP="00C13A49">
      <w:pPr>
        <w:pStyle w:val="Achievement"/>
        <w:numPr>
          <w:ilvl w:val="0"/>
          <w:numId w:val="0"/>
        </w:numPr>
        <w:spacing w:after="0" w:line="240" w:lineRule="auto"/>
        <w:ind w:left="245"/>
      </w:pPr>
    </w:p>
    <w:p w14:paraId="5D07C6D8" w14:textId="77777777" w:rsidR="003966E3" w:rsidRPr="00E02735" w:rsidRDefault="00E02735" w:rsidP="00C13A49">
      <w:pPr>
        <w:rPr>
          <w:b/>
        </w:rPr>
      </w:pPr>
      <w:r w:rsidRPr="00E02735">
        <w:rPr>
          <w:b/>
        </w:rPr>
        <w:t>Skills and Activities</w:t>
      </w:r>
    </w:p>
    <w:p w14:paraId="0E6434D9" w14:textId="77777777" w:rsidR="001F6E6D" w:rsidRPr="001F6E6D" w:rsidRDefault="003966E3" w:rsidP="00C13A49">
      <w:pPr>
        <w:rPr>
          <w:b/>
        </w:rPr>
      </w:pPr>
      <w:r w:rsidRPr="0059634D">
        <w:t>Proficient use of Microsoft Office Suite</w:t>
      </w:r>
      <w:r w:rsidR="001F6E6D">
        <w:t xml:space="preserve"> and Citrix GoToMeeting</w:t>
      </w:r>
    </w:p>
    <w:p w14:paraId="354C3449" w14:textId="77777777" w:rsidR="00E02735" w:rsidRDefault="001F6E6D" w:rsidP="00C13A49">
      <w:r>
        <w:t>Daily c</w:t>
      </w:r>
      <w:r w:rsidR="00E02735">
        <w:t xml:space="preserve">lient tracking using </w:t>
      </w:r>
      <w:r w:rsidR="00BE3AFD">
        <w:t xml:space="preserve">ACT! </w:t>
      </w:r>
      <w:r>
        <w:t xml:space="preserve">CRM </w:t>
      </w:r>
      <w:r w:rsidR="00BE3AFD">
        <w:t>d</w:t>
      </w:r>
      <w:r w:rsidR="00E02735" w:rsidRPr="0059634D">
        <w:t>atabase</w:t>
      </w:r>
    </w:p>
    <w:p w14:paraId="477EAAFD" w14:textId="77777777" w:rsidR="00E02735" w:rsidRDefault="00E02735" w:rsidP="00C13A49">
      <w:r>
        <w:t>Phi Kappa Tau National Fraternity</w:t>
      </w:r>
    </w:p>
    <w:p w14:paraId="617276E9" w14:textId="77777777" w:rsidR="00E02735" w:rsidRDefault="001F6E6D" w:rsidP="00C13A49">
      <w:r>
        <w:t xml:space="preserve">Attained </w:t>
      </w:r>
      <w:r w:rsidR="00E02735">
        <w:t>Eagle Scout</w:t>
      </w:r>
      <w:r w:rsidR="007E1614">
        <w:t xml:space="preserve"> Rank</w:t>
      </w:r>
      <w:r>
        <w:t xml:space="preserve"> </w:t>
      </w:r>
      <w:r w:rsidR="00E02735">
        <w:t>- Troop 36 B</w:t>
      </w:r>
      <w:r w:rsidR="00FC6679">
        <w:t xml:space="preserve">oy </w:t>
      </w:r>
      <w:r w:rsidR="00E02735">
        <w:t>S</w:t>
      </w:r>
      <w:r w:rsidR="00FC6679">
        <w:t xml:space="preserve">couts of </w:t>
      </w:r>
      <w:r w:rsidR="00E02735">
        <w:t>A</w:t>
      </w:r>
      <w:r w:rsidR="00FC6679">
        <w:t>merica</w:t>
      </w:r>
    </w:p>
    <w:p w14:paraId="7F48C206" w14:textId="77777777" w:rsidR="0044346B" w:rsidRPr="0059634D" w:rsidRDefault="0044346B" w:rsidP="00C13A49"/>
    <w:sectPr w:rsidR="0044346B" w:rsidRPr="0059634D" w:rsidSect="007B66C4">
      <w:headerReference w:type="first" r:id="rId9"/>
      <w:pgSz w:w="12240" w:h="15840"/>
      <w:pgMar w:top="1440" w:right="1440" w:bottom="1440" w:left="144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ADC99F" w14:textId="77777777" w:rsidR="002B35B0" w:rsidRDefault="002B35B0">
      <w:r>
        <w:separator/>
      </w:r>
    </w:p>
  </w:endnote>
  <w:endnote w:type="continuationSeparator" w:id="0">
    <w:p w14:paraId="0837691D" w14:textId="77777777" w:rsidR="002B35B0" w:rsidRDefault="002B3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86A46" w14:textId="77777777" w:rsidR="002B35B0" w:rsidRDefault="002B35B0">
      <w:r>
        <w:separator/>
      </w:r>
    </w:p>
  </w:footnote>
  <w:footnote w:type="continuationSeparator" w:id="0">
    <w:p w14:paraId="3A400D42" w14:textId="77777777" w:rsidR="002B35B0" w:rsidRDefault="002B35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A3C4C" w14:textId="77777777" w:rsidR="00D36164" w:rsidRDefault="00D36164" w:rsidP="00880715">
    <w:pPr>
      <w:pStyle w:val="Address1"/>
      <w:framePr w:w="0" w:wrap="auto" w:vAnchor="margin" w:hAnchor="text" w:xAlign="left" w:yAlign="inline"/>
      <w:rPr>
        <w:sz w:val="20"/>
      </w:rPr>
    </w:pPr>
    <w:r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43623">
      <w:rPr>
        <w:sz w:val="20"/>
      </w:rPr>
      <w:t>856-571-5011</w:t>
    </w:r>
    <w:r>
      <w:rPr>
        <w:sz w:val="20"/>
      </w:rPr>
      <w:t xml:space="preserve">   </w:t>
    </w:r>
    <w:hyperlink r:id="rId1" w:history="1">
      <w:r w:rsidRPr="00E02735">
        <w:rPr>
          <w:rStyle w:val="Hyperlink"/>
          <w:color w:val="auto"/>
          <w:sz w:val="20"/>
          <w:u w:val="none"/>
        </w:rPr>
        <w:t>jdhaak51@yahoo.com</w:t>
      </w:r>
    </w:hyperlink>
  </w:p>
  <w:p w14:paraId="3117E915" w14:textId="77777777" w:rsidR="00D36164" w:rsidRPr="00880715" w:rsidRDefault="00D36164" w:rsidP="00880715">
    <w:pPr>
      <w:widowControl w:val="0"/>
      <w:autoSpaceDE w:val="0"/>
      <w:autoSpaceDN w:val="0"/>
      <w:adjustRightInd w:val="0"/>
      <w:spacing w:line="160" w:lineRule="atLeast"/>
      <w:ind w:left="4320"/>
      <w:jc w:val="both"/>
      <w:rPr>
        <w:rFonts w:cs="Arial"/>
      </w:rPr>
    </w:pPr>
    <w:r>
      <w:rPr>
        <w:rFonts w:cs="Arial"/>
      </w:rPr>
      <w:t xml:space="preserve">         311 Poplar Street, Unit 1</w:t>
    </w:r>
    <w:r w:rsidR="00D43623">
      <w:rPr>
        <w:rFonts w:cs="Arial"/>
      </w:rPr>
      <w:t xml:space="preserve">, </w:t>
    </w:r>
    <w:r>
      <w:rPr>
        <w:rFonts w:cs="Arial"/>
      </w:rPr>
      <w:t>Philadelphia, PA 19123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B7C00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4F092E"/>
    <w:multiLevelType w:val="singleLevel"/>
    <w:tmpl w:val="2190E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532D78"/>
    <w:multiLevelType w:val="singleLevel"/>
    <w:tmpl w:val="FC969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A212B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09A0CCA"/>
    <w:multiLevelType w:val="singleLevel"/>
    <w:tmpl w:val="FC969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59E7E45"/>
    <w:multiLevelType w:val="singleLevel"/>
    <w:tmpl w:val="524A41BE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>
    <w:nsid w:val="177C1EF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A2333E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A42580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3045079B"/>
    <w:multiLevelType w:val="hybridMultilevel"/>
    <w:tmpl w:val="E990C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E17694"/>
    <w:multiLevelType w:val="hybridMultilevel"/>
    <w:tmpl w:val="B480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A2B6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39727B40"/>
    <w:multiLevelType w:val="hybridMultilevel"/>
    <w:tmpl w:val="2D7E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724DC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B9A09DB"/>
    <w:multiLevelType w:val="hybridMultilevel"/>
    <w:tmpl w:val="AB963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BB18F8"/>
    <w:multiLevelType w:val="hybridMultilevel"/>
    <w:tmpl w:val="5EA8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15E9C"/>
    <w:multiLevelType w:val="hybridMultilevel"/>
    <w:tmpl w:val="8CBC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064D9F"/>
    <w:multiLevelType w:val="singleLevel"/>
    <w:tmpl w:val="FC969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670505F"/>
    <w:multiLevelType w:val="hybridMultilevel"/>
    <w:tmpl w:val="6EBA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720B3E"/>
    <w:multiLevelType w:val="hybridMultilevel"/>
    <w:tmpl w:val="131EB2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965DF4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>
    <w:nsid w:val="64D6219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66B75600"/>
    <w:multiLevelType w:val="singleLevel"/>
    <w:tmpl w:val="C5F60824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>
    <w:nsid w:val="70431382"/>
    <w:multiLevelType w:val="hybridMultilevel"/>
    <w:tmpl w:val="4F6A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D232E"/>
    <w:multiLevelType w:val="singleLevel"/>
    <w:tmpl w:val="8D8A51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D65716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2"/>
  </w:num>
  <w:num w:numId="3">
    <w:abstractNumId w:val="5"/>
  </w:num>
  <w:num w:numId="4">
    <w:abstractNumId w:val="13"/>
  </w:num>
  <w:num w:numId="5">
    <w:abstractNumId w:val="25"/>
  </w:num>
  <w:num w:numId="6">
    <w:abstractNumId w:val="3"/>
  </w:num>
  <w:num w:numId="7">
    <w:abstractNumId w:val="7"/>
  </w:num>
  <w:num w:numId="8">
    <w:abstractNumId w:val="6"/>
  </w:num>
  <w:num w:numId="9">
    <w:abstractNumId w:val="11"/>
  </w:num>
  <w:num w:numId="10">
    <w:abstractNumId w:val="8"/>
  </w:num>
  <w:num w:numId="11">
    <w:abstractNumId w:val="21"/>
  </w:num>
  <w:num w:numId="12">
    <w:abstractNumId w:val="20"/>
  </w:num>
  <w:num w:numId="13">
    <w:abstractNumId w:val="24"/>
  </w:num>
  <w:num w:numId="14">
    <w:abstractNumId w:val="2"/>
  </w:num>
  <w:num w:numId="15">
    <w:abstractNumId w:val="4"/>
  </w:num>
  <w:num w:numId="16">
    <w:abstractNumId w:val="17"/>
  </w:num>
  <w:num w:numId="17">
    <w:abstractNumId w:val="1"/>
  </w:num>
  <w:num w:numId="18">
    <w:abstractNumId w:val="19"/>
  </w:num>
  <w:num w:numId="19">
    <w:abstractNumId w:val="14"/>
  </w:num>
  <w:num w:numId="20">
    <w:abstractNumId w:val="9"/>
  </w:num>
  <w:num w:numId="21">
    <w:abstractNumId w:val="0"/>
  </w:num>
  <w:num w:numId="22">
    <w:abstractNumId w:val="15"/>
  </w:num>
  <w:num w:numId="23">
    <w:abstractNumId w:val="16"/>
  </w:num>
  <w:num w:numId="24">
    <w:abstractNumId w:val="18"/>
  </w:num>
  <w:num w:numId="25">
    <w:abstractNumId w:val="10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doNotDisplayPageBoundaries/>
  <w:activeWritingStyle w:appName="MSWord" w:lang="en-US" w:vendorID="8" w:dllVersion="513" w:checkStyle="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242"/>
    <w:rsid w:val="000115A7"/>
    <w:rsid w:val="00015463"/>
    <w:rsid w:val="00067AC1"/>
    <w:rsid w:val="00085A41"/>
    <w:rsid w:val="00096A0E"/>
    <w:rsid w:val="000C3831"/>
    <w:rsid w:val="000D0B02"/>
    <w:rsid w:val="000E0862"/>
    <w:rsid w:val="000F1CDD"/>
    <w:rsid w:val="00107EEA"/>
    <w:rsid w:val="00134451"/>
    <w:rsid w:val="001927E2"/>
    <w:rsid w:val="00195291"/>
    <w:rsid w:val="001B60A4"/>
    <w:rsid w:val="001B6C69"/>
    <w:rsid w:val="001F346C"/>
    <w:rsid w:val="001F6E6D"/>
    <w:rsid w:val="00230815"/>
    <w:rsid w:val="00265BE3"/>
    <w:rsid w:val="00272497"/>
    <w:rsid w:val="002A1388"/>
    <w:rsid w:val="002B07FE"/>
    <w:rsid w:val="002B35B0"/>
    <w:rsid w:val="002E4983"/>
    <w:rsid w:val="002E718F"/>
    <w:rsid w:val="00324B3E"/>
    <w:rsid w:val="003555CE"/>
    <w:rsid w:val="00395C0E"/>
    <w:rsid w:val="003966E3"/>
    <w:rsid w:val="003A4330"/>
    <w:rsid w:val="003E481A"/>
    <w:rsid w:val="004008F4"/>
    <w:rsid w:val="00402FAA"/>
    <w:rsid w:val="004157EF"/>
    <w:rsid w:val="00441ED6"/>
    <w:rsid w:val="0044346B"/>
    <w:rsid w:val="004447DD"/>
    <w:rsid w:val="0046197E"/>
    <w:rsid w:val="00471E51"/>
    <w:rsid w:val="004846DF"/>
    <w:rsid w:val="004C254B"/>
    <w:rsid w:val="00546E6F"/>
    <w:rsid w:val="005625D8"/>
    <w:rsid w:val="0059616A"/>
    <w:rsid w:val="0059634D"/>
    <w:rsid w:val="005C3746"/>
    <w:rsid w:val="005D133B"/>
    <w:rsid w:val="005F0B12"/>
    <w:rsid w:val="00604632"/>
    <w:rsid w:val="00636334"/>
    <w:rsid w:val="00670C94"/>
    <w:rsid w:val="00685E72"/>
    <w:rsid w:val="00692147"/>
    <w:rsid w:val="006A3226"/>
    <w:rsid w:val="006B6F79"/>
    <w:rsid w:val="0072536F"/>
    <w:rsid w:val="007357A9"/>
    <w:rsid w:val="00767F5B"/>
    <w:rsid w:val="007761DB"/>
    <w:rsid w:val="007773A4"/>
    <w:rsid w:val="007B66C4"/>
    <w:rsid w:val="007E1614"/>
    <w:rsid w:val="00803E4F"/>
    <w:rsid w:val="00847803"/>
    <w:rsid w:val="00880715"/>
    <w:rsid w:val="008A7A1E"/>
    <w:rsid w:val="008D54FC"/>
    <w:rsid w:val="00920D13"/>
    <w:rsid w:val="0094116E"/>
    <w:rsid w:val="00942102"/>
    <w:rsid w:val="0094331C"/>
    <w:rsid w:val="00987B95"/>
    <w:rsid w:val="009B1006"/>
    <w:rsid w:val="00A17DEF"/>
    <w:rsid w:val="00AA04B8"/>
    <w:rsid w:val="00AC5EC2"/>
    <w:rsid w:val="00AE5F08"/>
    <w:rsid w:val="00B27A91"/>
    <w:rsid w:val="00B47EB7"/>
    <w:rsid w:val="00B57A55"/>
    <w:rsid w:val="00B80545"/>
    <w:rsid w:val="00B813A3"/>
    <w:rsid w:val="00BA4242"/>
    <w:rsid w:val="00BD00F5"/>
    <w:rsid w:val="00BD7EF2"/>
    <w:rsid w:val="00BE3AFD"/>
    <w:rsid w:val="00BF1F73"/>
    <w:rsid w:val="00C13883"/>
    <w:rsid w:val="00C13A49"/>
    <w:rsid w:val="00C47751"/>
    <w:rsid w:val="00C74AB3"/>
    <w:rsid w:val="00C90689"/>
    <w:rsid w:val="00C93B11"/>
    <w:rsid w:val="00CB404B"/>
    <w:rsid w:val="00CD581E"/>
    <w:rsid w:val="00CD5C88"/>
    <w:rsid w:val="00CF6F3F"/>
    <w:rsid w:val="00D23DA4"/>
    <w:rsid w:val="00D36164"/>
    <w:rsid w:val="00D43623"/>
    <w:rsid w:val="00D82F9D"/>
    <w:rsid w:val="00D94A4F"/>
    <w:rsid w:val="00DB4F00"/>
    <w:rsid w:val="00DC05AD"/>
    <w:rsid w:val="00DC0CD6"/>
    <w:rsid w:val="00DC0FE6"/>
    <w:rsid w:val="00E02735"/>
    <w:rsid w:val="00E366DE"/>
    <w:rsid w:val="00E47196"/>
    <w:rsid w:val="00E8008A"/>
    <w:rsid w:val="00EC6131"/>
    <w:rsid w:val="00EF26B3"/>
    <w:rsid w:val="00F07743"/>
    <w:rsid w:val="00F30A60"/>
    <w:rsid w:val="00F51E06"/>
    <w:rsid w:val="00F5497F"/>
    <w:rsid w:val="00F61F11"/>
    <w:rsid w:val="00F77844"/>
    <w:rsid w:val="00F97DD6"/>
    <w:rsid w:val="00FC6679"/>
    <w:rsid w:val="00FD11F8"/>
    <w:rsid w:val="00FD4178"/>
    <w:rsid w:val="00FE3E6A"/>
    <w:rsid w:val="00FF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38B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pPr>
      <w:numPr>
        <w:numId w:val="12"/>
      </w:numPr>
      <w:spacing w:after="60"/>
    </w:pPr>
  </w:style>
  <w:style w:type="paragraph" w:customStyle="1" w:styleId="Address1">
    <w:name w:val="Address 1"/>
    <w:basedOn w:val="Normal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semiHidden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</w:style>
  <w:style w:type="paragraph" w:styleId="Date">
    <w:name w:val="Date"/>
    <w:basedOn w:val="BodyText"/>
    <w:semiHidden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pPr>
      <w:jc w:val="both"/>
    </w:pPr>
  </w:style>
  <w:style w:type="paragraph" w:styleId="Footer">
    <w:name w:val="footer"/>
    <w:basedOn w:val="HeaderBase"/>
    <w:semiHidden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semiHidden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BF1F73"/>
    <w:pPr>
      <w:tabs>
        <w:tab w:val="left" w:pos="2160"/>
        <w:tab w:val="right" w:pos="6480"/>
      </w:tabs>
    </w:pPr>
    <w:rPr>
      <w:bCs/>
    </w:r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  <w:sz w:val="24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character" w:styleId="PageNumber">
    <w:name w:val="page number"/>
    <w:semiHidden/>
    <w:rPr>
      <w:rFonts w:ascii="Arial" w:hAnsi="Arial"/>
      <w:sz w:val="18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/>
      <w:spacing w:val="0"/>
    </w:rPr>
  </w:style>
  <w:style w:type="character" w:styleId="Hyperlink">
    <w:name w:val="Hyperlink"/>
    <w:uiPriority w:val="99"/>
    <w:unhideWhenUsed/>
    <w:rsid w:val="008807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pPr>
      <w:numPr>
        <w:numId w:val="12"/>
      </w:numPr>
      <w:spacing w:after="60"/>
    </w:pPr>
  </w:style>
  <w:style w:type="paragraph" w:customStyle="1" w:styleId="Address1">
    <w:name w:val="Address 1"/>
    <w:basedOn w:val="Normal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semiHidden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</w:style>
  <w:style w:type="paragraph" w:styleId="Date">
    <w:name w:val="Date"/>
    <w:basedOn w:val="BodyText"/>
    <w:semiHidden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pPr>
      <w:jc w:val="both"/>
    </w:pPr>
  </w:style>
  <w:style w:type="paragraph" w:styleId="Footer">
    <w:name w:val="footer"/>
    <w:basedOn w:val="HeaderBase"/>
    <w:semiHidden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semiHidden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BF1F73"/>
    <w:pPr>
      <w:tabs>
        <w:tab w:val="left" w:pos="2160"/>
        <w:tab w:val="right" w:pos="6480"/>
      </w:tabs>
    </w:pPr>
    <w:rPr>
      <w:bCs/>
    </w:r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  <w:sz w:val="24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character" w:styleId="PageNumber">
    <w:name w:val="page number"/>
    <w:semiHidden/>
    <w:rPr>
      <w:rFonts w:ascii="Arial" w:hAnsi="Arial"/>
      <w:sz w:val="18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/>
      <w:spacing w:val="0"/>
    </w:rPr>
  </w:style>
  <w:style w:type="character" w:styleId="Hyperlink">
    <w:name w:val="Hyperlink"/>
    <w:uiPriority w:val="99"/>
    <w:unhideWhenUsed/>
    <w:rsid w:val="008807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dhaak51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9B6106-5128-1D42-BDCB-81C74DF18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Office\Templates\Other Documents\Professional Resume.dot</Template>
  <TotalTime>11</TotalTime>
  <Pages>1</Pages>
  <Words>447</Words>
  <Characters>2552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 Corporation</Company>
  <LinksUpToDate>false</LinksUpToDate>
  <CharactersWithSpaces>2994</CharactersWithSpaces>
  <SharedDoc>false</SharedDoc>
  <HLinks>
    <vt:vector size="6" baseType="variant">
      <vt:variant>
        <vt:i4>3866725</vt:i4>
      </vt:variant>
      <vt:variant>
        <vt:i4>0</vt:i4>
      </vt:variant>
      <vt:variant>
        <vt:i4>0</vt:i4>
      </vt:variant>
      <vt:variant>
        <vt:i4>5</vt:i4>
      </vt:variant>
      <vt:variant>
        <vt:lpwstr>mailto:jdhaak51@yahoo.com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Haak</dc:creator>
  <cp:keywords/>
  <cp:lastModifiedBy>James Haak</cp:lastModifiedBy>
  <cp:revision>4</cp:revision>
  <cp:lastPrinted>2013-05-15T00:24:00Z</cp:lastPrinted>
  <dcterms:created xsi:type="dcterms:W3CDTF">2014-05-13T17:49:00Z</dcterms:created>
  <dcterms:modified xsi:type="dcterms:W3CDTF">2014-05-15T17:54:00Z</dcterms:modified>
</cp:coreProperties>
</file>